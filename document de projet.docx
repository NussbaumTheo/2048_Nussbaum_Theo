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Pr="007A7165" w:rsidRDefault="00275AC1">
      <w:pPr>
        <w:pStyle w:val="TM1"/>
      </w:pPr>
      <w:r w:rsidRPr="007A7165">
        <w:rPr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-157305</wp:posOffset>
            </wp:positionH>
            <wp:positionV relativeFrom="paragraph">
              <wp:posOffset>-102695</wp:posOffset>
            </wp:positionV>
            <wp:extent cx="6444692" cy="6444692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92" cy="644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F74" w:rsidRPr="007A7165"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Pr="007A7165" w:rsidRDefault="00C930E9">
      <w:pPr>
        <w:pStyle w:val="TM1"/>
      </w:pPr>
    </w:p>
    <w:p w:rsidR="00CF39A8" w:rsidRPr="007A7165" w:rsidRDefault="00CF39A8">
      <w:pPr>
        <w:rPr>
          <w:sz w:val="52"/>
        </w:rPr>
      </w:pPr>
    </w:p>
    <w:p w:rsidR="00CF39A8" w:rsidRPr="007A7165" w:rsidRDefault="00CF39A8"/>
    <w:p w:rsidR="004F521F" w:rsidRPr="007A7165" w:rsidRDefault="004F521F" w:rsidP="004F521F">
      <w:pPr>
        <w:jc w:val="center"/>
      </w:pPr>
    </w:p>
    <w:p w:rsidR="004F521F" w:rsidRPr="007A7165" w:rsidRDefault="004F521F" w:rsidP="004F521F">
      <w:pPr>
        <w:jc w:val="center"/>
      </w:pPr>
    </w:p>
    <w:p w:rsidR="004F521F" w:rsidRPr="007A7165" w:rsidRDefault="004F521F" w:rsidP="004F521F">
      <w:pPr>
        <w:jc w:val="center"/>
      </w:pPr>
    </w:p>
    <w:p w:rsidR="004F521F" w:rsidRPr="007A7165" w:rsidRDefault="004F521F" w:rsidP="004F521F">
      <w:pPr>
        <w:jc w:val="center"/>
      </w:pPr>
    </w:p>
    <w:p w:rsidR="004F521F" w:rsidRPr="007A7165" w:rsidRDefault="004F521F" w:rsidP="004F521F">
      <w:pPr>
        <w:jc w:val="center"/>
      </w:pPr>
    </w:p>
    <w:p w:rsidR="004F521F" w:rsidRPr="007A7165" w:rsidRDefault="004F521F" w:rsidP="004F521F">
      <w:pPr>
        <w:jc w:val="center"/>
      </w:pPr>
    </w:p>
    <w:p w:rsidR="004F521F" w:rsidRPr="007A7165" w:rsidRDefault="004F521F" w:rsidP="004F521F">
      <w:pPr>
        <w:jc w:val="center"/>
      </w:pPr>
    </w:p>
    <w:p w:rsidR="004F521F" w:rsidRPr="007A7165" w:rsidRDefault="004F521F" w:rsidP="004F521F">
      <w:pPr>
        <w:jc w:val="center"/>
      </w:pPr>
    </w:p>
    <w:p w:rsidR="004F521F" w:rsidRPr="007A7165" w:rsidRDefault="004F521F" w:rsidP="004F521F">
      <w:pPr>
        <w:jc w:val="center"/>
      </w:pPr>
    </w:p>
    <w:p w:rsidR="004F521F" w:rsidRPr="007A7165" w:rsidRDefault="004F521F" w:rsidP="004F521F">
      <w:pPr>
        <w:jc w:val="center"/>
        <w:rPr>
          <w:u w:val="single"/>
        </w:rPr>
      </w:pPr>
    </w:p>
    <w:p w:rsidR="004F521F" w:rsidRPr="007A7165" w:rsidRDefault="004F521F" w:rsidP="004F521F">
      <w:pPr>
        <w:jc w:val="center"/>
        <w:rPr>
          <w:u w:val="single"/>
        </w:rPr>
      </w:pPr>
    </w:p>
    <w:p w:rsidR="004F521F" w:rsidRPr="007A7165" w:rsidRDefault="004F521F" w:rsidP="004F521F"/>
    <w:p w:rsidR="004F521F" w:rsidRPr="007A7165" w:rsidRDefault="004F521F" w:rsidP="004F521F"/>
    <w:p w:rsidR="004F521F" w:rsidRPr="007A7165" w:rsidRDefault="004F521F" w:rsidP="004F521F"/>
    <w:p w:rsidR="004F521F" w:rsidRPr="007A7165" w:rsidRDefault="004F521F" w:rsidP="004F521F"/>
    <w:p w:rsidR="004F521F" w:rsidRPr="007A7165" w:rsidRDefault="004F521F" w:rsidP="004F521F"/>
    <w:p w:rsidR="004F521F" w:rsidRPr="007A7165" w:rsidRDefault="004F521F" w:rsidP="004F521F"/>
    <w:p w:rsidR="004F521F" w:rsidRPr="007A7165" w:rsidRDefault="004F521F" w:rsidP="004F521F"/>
    <w:p w:rsidR="004F521F" w:rsidRPr="007A7165" w:rsidRDefault="004F521F" w:rsidP="004F521F"/>
    <w:p w:rsidR="003F2179" w:rsidRPr="007A7165" w:rsidRDefault="0009318D" w:rsidP="00791020">
      <w:r w:rsidRPr="007A7165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4240378</wp:posOffset>
                </wp:positionH>
                <wp:positionV relativeFrom="paragraph">
                  <wp:posOffset>3268497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C64" w:rsidRDefault="00253C64" w:rsidP="00ED50C4">
                            <w:pPr>
                              <w:pStyle w:val="Help"/>
                              <w:jc w:val="center"/>
                            </w:pPr>
                            <w:r>
                              <w:t>SI-C1b</w:t>
                            </w:r>
                          </w:p>
                          <w:p w:rsidR="00253C64" w:rsidRDefault="00253C64" w:rsidP="00ED50C4">
                            <w:pPr>
                              <w:pStyle w:val="Help"/>
                              <w:jc w:val="center"/>
                            </w:pPr>
                          </w:p>
                          <w:p w:rsidR="00253C64" w:rsidRDefault="00253C64" w:rsidP="00ED50C4">
                            <w:pPr>
                              <w:pStyle w:val="Help"/>
                              <w:jc w:val="center"/>
                            </w:pPr>
                            <w:r>
                              <w:t>07.02.2023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33.9pt;margin-top:257.3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" filled="f" stroked="f">
                <v:textbox>
                  <w:txbxContent>
                    <w:p w:rsidR="00253C64" w:rsidRDefault="00253C64" w:rsidP="00ED50C4">
                      <w:pPr>
                        <w:pStyle w:val="Help"/>
                        <w:jc w:val="center"/>
                      </w:pPr>
                      <w:r>
                        <w:t>SI-C1b</w:t>
                      </w:r>
                    </w:p>
                    <w:p w:rsidR="00253C64" w:rsidRDefault="00253C64" w:rsidP="00ED50C4">
                      <w:pPr>
                        <w:pStyle w:val="Help"/>
                        <w:jc w:val="center"/>
                      </w:pPr>
                    </w:p>
                    <w:p w:rsidR="00253C64" w:rsidRDefault="00253C64" w:rsidP="00ED50C4">
                      <w:pPr>
                        <w:pStyle w:val="Help"/>
                        <w:jc w:val="center"/>
                      </w:pPr>
                      <w:r>
                        <w:t>07.02.2023</w:t>
                      </w:r>
                    </w:p>
                  </w:txbxContent>
                </v:textbox>
              </v:shape>
            </w:pict>
          </mc:Fallback>
        </mc:AlternateContent>
      </w:r>
      <w:r w:rsidRPr="007A7165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184785</wp:posOffset>
                </wp:positionH>
                <wp:positionV relativeFrom="paragraph">
                  <wp:posOffset>3380207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C64" w:rsidRPr="00253C64" w:rsidRDefault="00253C64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253C64">
                              <w:rPr>
                                <w:lang w:val="de-CH"/>
                              </w:rPr>
                              <w:t>Nussbaum, Théo</w:t>
                            </w:r>
                          </w:p>
                          <w:p w:rsidR="00253C64" w:rsidRPr="00253C64" w:rsidRDefault="00253C64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253C64">
                              <w:rPr>
                                <w:lang w:val="de-CH"/>
                              </w:rPr>
                              <w:t>Theo.nussbaum@cpnv.ch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6E388" id="Zone de texte 4" o:spid="_x0000_s1027" type="#_x0000_t202" style="position:absolute;margin-left:14.55pt;margin-top:266.15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" filled="f" stroked="f">
                <v:textbox>
                  <w:txbxContent>
                    <w:p w:rsidR="00253C64" w:rsidRPr="00253C64" w:rsidRDefault="00253C64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253C64">
                        <w:rPr>
                          <w:lang w:val="de-CH"/>
                        </w:rPr>
                        <w:t>Nussbaum, Théo</w:t>
                      </w:r>
                    </w:p>
                    <w:p w:rsidR="00253C64" w:rsidRPr="00253C64" w:rsidRDefault="00253C64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253C64">
                        <w:rPr>
                          <w:lang w:val="de-CH"/>
                        </w:rPr>
                        <w:t>Theo.nussbaum@cpnv.ch</w:t>
                      </w:r>
                    </w:p>
                  </w:txbxContent>
                </v:textbox>
              </v:shape>
            </w:pict>
          </mc:Fallback>
        </mc:AlternateContent>
      </w:r>
      <w:r w:rsidR="00C930E9" w:rsidRPr="007A7165">
        <w:br w:type="page"/>
      </w:r>
      <w:r w:rsidR="003F2179" w:rsidRPr="007A7165">
        <w:rPr>
          <w:u w:val="single"/>
        </w:rPr>
        <w:lastRenderedPageBreak/>
        <w:t>Table des matières</w:t>
      </w:r>
    </w:p>
    <w:p w:rsidR="00275AC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7A7165">
        <w:fldChar w:fldCharType="begin"/>
      </w:r>
      <w:r w:rsidRPr="007A7165">
        <w:instrText xml:space="preserve"> </w:instrText>
      </w:r>
      <w:r w:rsidR="00641AD2" w:rsidRPr="007A7165">
        <w:instrText>TOC</w:instrText>
      </w:r>
      <w:r w:rsidRPr="007A7165">
        <w:instrText xml:space="preserve"> \o "1-3" \h \z \u </w:instrText>
      </w:r>
      <w:r w:rsidRPr="007A7165">
        <w:fldChar w:fldCharType="separate"/>
      </w:r>
      <w:hyperlink w:anchor="_Toc126921787" w:history="1">
        <w:r w:rsidR="00275AC1" w:rsidRPr="00F02447">
          <w:rPr>
            <w:rStyle w:val="Lienhypertexte"/>
          </w:rPr>
          <w:t>1</w:t>
        </w:r>
        <w:r w:rsidR="00275AC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</w:rPr>
          <w:t>Introduction</w:t>
        </w:r>
        <w:r w:rsidR="00275AC1">
          <w:rPr>
            <w:webHidden/>
          </w:rPr>
          <w:tab/>
        </w:r>
        <w:r w:rsidR="00275AC1">
          <w:rPr>
            <w:webHidden/>
          </w:rPr>
          <w:fldChar w:fldCharType="begin"/>
        </w:r>
        <w:r w:rsidR="00275AC1">
          <w:rPr>
            <w:webHidden/>
          </w:rPr>
          <w:instrText xml:space="preserve"> PAGEREF _Toc126921787 \h </w:instrText>
        </w:r>
        <w:r w:rsidR="00275AC1">
          <w:rPr>
            <w:webHidden/>
          </w:rPr>
        </w:r>
        <w:r w:rsidR="00275AC1">
          <w:rPr>
            <w:webHidden/>
          </w:rPr>
          <w:fldChar w:fldCharType="separate"/>
        </w:r>
        <w:r w:rsidR="00275AC1">
          <w:rPr>
            <w:webHidden/>
          </w:rPr>
          <w:t>3</w:t>
        </w:r>
        <w:r w:rsidR="00275AC1">
          <w:rPr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88" w:history="1">
        <w:r w:rsidR="00275AC1" w:rsidRPr="00F02447">
          <w:rPr>
            <w:rStyle w:val="Lienhypertexte"/>
            <w:iCs/>
            <w:noProof/>
          </w:rPr>
          <w:t>1.1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Cadre, description et motivation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_Toc126921788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89" w:history="1">
        <w:r w:rsidR="00275AC1" w:rsidRPr="00F02447">
          <w:rPr>
            <w:rStyle w:val="Lienhypertexte"/>
            <w:iCs/>
            <w:noProof/>
          </w:rPr>
          <w:t>1.2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Organisation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_Toc126921789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90" w:history="1">
        <w:r w:rsidR="00275AC1" w:rsidRPr="00F02447">
          <w:rPr>
            <w:rStyle w:val="Lienhypertexte"/>
            <w:iCs/>
            <w:noProof/>
          </w:rPr>
          <w:t>1.3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Objectifs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_Toc126921790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91" w:history="1">
        <w:r w:rsidR="00275AC1" w:rsidRPr="00F02447">
          <w:rPr>
            <w:rStyle w:val="Lienhypertexte"/>
            <w:iCs/>
            <w:noProof/>
          </w:rPr>
          <w:t>1.4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Planification initiale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_Toc126921791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6921792" w:history="1">
        <w:r w:rsidR="00275AC1" w:rsidRPr="00F02447">
          <w:rPr>
            <w:rStyle w:val="Lienhypertexte"/>
          </w:rPr>
          <w:t>2</w:t>
        </w:r>
        <w:r w:rsidR="00275AC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</w:rPr>
          <w:t>Analyse</w:t>
        </w:r>
        <w:r w:rsidR="00275AC1">
          <w:rPr>
            <w:webHidden/>
          </w:rPr>
          <w:tab/>
        </w:r>
        <w:r w:rsidR="00275AC1">
          <w:rPr>
            <w:webHidden/>
          </w:rPr>
          <w:fldChar w:fldCharType="begin"/>
        </w:r>
        <w:r w:rsidR="00275AC1">
          <w:rPr>
            <w:webHidden/>
          </w:rPr>
          <w:instrText xml:space="preserve"> PAGEREF _Toc126921792 \h </w:instrText>
        </w:r>
        <w:r w:rsidR="00275AC1">
          <w:rPr>
            <w:webHidden/>
          </w:rPr>
        </w:r>
        <w:r w:rsidR="00275AC1">
          <w:rPr>
            <w:webHidden/>
          </w:rPr>
          <w:fldChar w:fldCharType="separate"/>
        </w:r>
        <w:r w:rsidR="00275AC1">
          <w:rPr>
            <w:webHidden/>
          </w:rPr>
          <w:t>3</w:t>
        </w:r>
        <w:r w:rsidR="00275AC1">
          <w:rPr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93" w:history="1">
        <w:r w:rsidR="00275AC1" w:rsidRPr="00F02447">
          <w:rPr>
            <w:rStyle w:val="Lienhypertexte"/>
            <w:iCs/>
            <w:noProof/>
          </w:rPr>
          <w:t>2.1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Use cases et scénarios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_Toc126921793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94" w:history="1">
        <w:r w:rsidR="00275AC1" w:rsidRPr="00F02447">
          <w:rPr>
            <w:rStyle w:val="Lienhypertexte"/>
            <w:noProof/>
            <w:lang w:val="en"/>
          </w:rPr>
          <w:t>2.1.1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noProof/>
            <w:lang w:val="en"/>
          </w:rPr>
          <w:t>(Use case 1)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_Toc126921794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95" w:history="1">
        <w:r w:rsidR="00275AC1" w:rsidRPr="00F02447">
          <w:rPr>
            <w:rStyle w:val="Lienhypertexte"/>
            <w:noProof/>
            <w:lang w:val="en"/>
          </w:rPr>
          <w:t>2.1.2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noProof/>
            <w:lang w:val="en"/>
          </w:rPr>
          <w:t>(Use case 2)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_Toc126921795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96" w:history="1">
        <w:r w:rsidR="00275AC1" w:rsidRPr="00F02447">
          <w:rPr>
            <w:rStyle w:val="Lienhypertexte"/>
            <w:noProof/>
            <w:lang w:val="en"/>
          </w:rPr>
          <w:t>2.1.3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noProof/>
            <w:lang w:val="en"/>
          </w:rPr>
          <w:t>(Use case …)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_Toc126921796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97" w:history="1">
        <w:r w:rsidR="00275AC1" w:rsidRPr="00F02447">
          <w:rPr>
            <w:rStyle w:val="Lienhypertexte"/>
            <w:iCs/>
            <w:noProof/>
          </w:rPr>
          <w:t>2.2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Modèle Conceptuel de Données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_Toc126921797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98" w:history="1">
        <w:r w:rsidR="00275AC1" w:rsidRPr="00F02447">
          <w:rPr>
            <w:rStyle w:val="Lienhypertexte"/>
            <w:iCs/>
            <w:noProof/>
          </w:rPr>
          <w:t>2.3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Stratégie de test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_Toc126921798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799" w:history="1">
        <w:r w:rsidR="00275AC1" w:rsidRPr="00F02447">
          <w:rPr>
            <w:rStyle w:val="Lienhypertexte"/>
            <w:iCs/>
            <w:noProof/>
          </w:rPr>
          <w:t>2.4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Budget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_Toc126921799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3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6921800" w:history="1">
        <w:r w:rsidR="00275AC1" w:rsidRPr="00F02447">
          <w:rPr>
            <w:rStyle w:val="Lienhypertexte"/>
          </w:rPr>
          <w:t>3</w:t>
        </w:r>
        <w:r w:rsidR="00275AC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</w:rPr>
          <w:t>Implémentation</w:t>
        </w:r>
        <w:r w:rsidR="00275AC1">
          <w:rPr>
            <w:webHidden/>
          </w:rPr>
          <w:tab/>
        </w:r>
        <w:r w:rsidR="00275AC1">
          <w:rPr>
            <w:webHidden/>
          </w:rPr>
          <w:fldChar w:fldCharType="begin"/>
        </w:r>
        <w:r w:rsidR="00275AC1">
          <w:rPr>
            <w:webHidden/>
          </w:rPr>
          <w:instrText xml:space="preserve"> PAGEREF _Toc126921800 \h </w:instrText>
        </w:r>
        <w:r w:rsidR="00275AC1">
          <w:rPr>
            <w:webHidden/>
          </w:rPr>
        </w:r>
        <w:r w:rsidR="00275AC1">
          <w:rPr>
            <w:webHidden/>
          </w:rPr>
          <w:fldChar w:fldCharType="separate"/>
        </w:r>
        <w:r w:rsidR="00275AC1">
          <w:rPr>
            <w:webHidden/>
          </w:rPr>
          <w:t>4</w:t>
        </w:r>
        <w:r w:rsidR="00275AC1">
          <w:rPr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01" w:history="1">
        <w:r w:rsidR="00275AC1" w:rsidRPr="00F02447">
          <w:rPr>
            <w:rStyle w:val="Lienhypertexte"/>
            <w:iCs/>
            <w:noProof/>
          </w:rPr>
          <w:t>3.1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Vue d’ensemble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_Toc126921801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4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02" w:history="1">
        <w:r w:rsidR="00275AC1" w:rsidRPr="00F02447">
          <w:rPr>
            <w:rStyle w:val="Lienhypertexte"/>
            <w:iCs/>
            <w:noProof/>
          </w:rPr>
          <w:t>3.2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Choix techniques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_Toc126921802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4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03" w:history="1">
        <w:r w:rsidR="00275AC1" w:rsidRPr="00F02447">
          <w:rPr>
            <w:rStyle w:val="Lienhypertexte"/>
            <w:iCs/>
            <w:noProof/>
          </w:rPr>
          <w:t>3.3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Modèle Logique de données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_Toc126921803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4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04" w:history="1">
        <w:r w:rsidR="00275AC1" w:rsidRPr="00F02447">
          <w:rPr>
            <w:rStyle w:val="Lienhypertexte"/>
            <w:iCs/>
            <w:noProof/>
          </w:rPr>
          <w:t>3.4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Points techniques spécifiques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_Toc126921804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4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05" w:history="1">
        <w:r w:rsidR="00275AC1" w:rsidRPr="00F02447">
          <w:rPr>
            <w:rStyle w:val="Lienhypertexte"/>
            <w:noProof/>
          </w:rPr>
          <w:t>3.4.1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noProof/>
          </w:rPr>
          <w:t>Point 1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_Toc126921805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4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06" w:history="1">
        <w:r w:rsidR="00275AC1" w:rsidRPr="00F02447">
          <w:rPr>
            <w:rStyle w:val="Lienhypertexte"/>
            <w:noProof/>
          </w:rPr>
          <w:t>3.4.2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noProof/>
          </w:rPr>
          <w:t>Point 2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_Toc126921806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4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07" w:history="1">
        <w:r w:rsidR="00275AC1" w:rsidRPr="00F02447">
          <w:rPr>
            <w:rStyle w:val="Lienhypertexte"/>
            <w:noProof/>
          </w:rPr>
          <w:t>3.4.3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noProof/>
          </w:rPr>
          <w:t>Point …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_Toc126921807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4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08" w:history="1">
        <w:r w:rsidR="00275AC1" w:rsidRPr="00F02447">
          <w:rPr>
            <w:rStyle w:val="Lienhypertexte"/>
            <w:iCs/>
            <w:noProof/>
          </w:rPr>
          <w:t>3.5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Livraisons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_Toc126921808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5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6921809" w:history="1">
        <w:r w:rsidR="00275AC1" w:rsidRPr="00F02447">
          <w:rPr>
            <w:rStyle w:val="Lienhypertexte"/>
          </w:rPr>
          <w:t>4</w:t>
        </w:r>
        <w:r w:rsidR="00275AC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</w:rPr>
          <w:t>Tests</w:t>
        </w:r>
        <w:r w:rsidR="00275AC1">
          <w:rPr>
            <w:webHidden/>
          </w:rPr>
          <w:tab/>
        </w:r>
        <w:r w:rsidR="00275AC1">
          <w:rPr>
            <w:webHidden/>
          </w:rPr>
          <w:fldChar w:fldCharType="begin"/>
        </w:r>
        <w:r w:rsidR="00275AC1">
          <w:rPr>
            <w:webHidden/>
          </w:rPr>
          <w:instrText xml:space="preserve"> PAGEREF _Toc126921809 \h </w:instrText>
        </w:r>
        <w:r w:rsidR="00275AC1">
          <w:rPr>
            <w:webHidden/>
          </w:rPr>
        </w:r>
        <w:r w:rsidR="00275AC1">
          <w:rPr>
            <w:webHidden/>
          </w:rPr>
          <w:fldChar w:fldCharType="separate"/>
        </w:r>
        <w:r w:rsidR="00275AC1">
          <w:rPr>
            <w:webHidden/>
          </w:rPr>
          <w:t>5</w:t>
        </w:r>
        <w:r w:rsidR="00275AC1">
          <w:rPr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10" w:history="1">
        <w:r w:rsidR="00275AC1" w:rsidRPr="00F02447">
          <w:rPr>
            <w:rStyle w:val="Lienhypertexte"/>
            <w:iCs/>
            <w:noProof/>
          </w:rPr>
          <w:t>4.1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Tests effectués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_Toc126921810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5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11" w:history="1">
        <w:r w:rsidR="00275AC1" w:rsidRPr="00F02447">
          <w:rPr>
            <w:rStyle w:val="Lienhypertexte"/>
            <w:iCs/>
            <w:noProof/>
          </w:rPr>
          <w:t>4.2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Erreurs restantes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_Toc126921811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5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6921812" w:history="1">
        <w:r w:rsidR="00275AC1" w:rsidRPr="00F02447">
          <w:rPr>
            <w:rStyle w:val="Lienhypertexte"/>
          </w:rPr>
          <w:t>5</w:t>
        </w:r>
        <w:r w:rsidR="00275AC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</w:rPr>
          <w:t>Conclusions</w:t>
        </w:r>
        <w:r w:rsidR="00275AC1">
          <w:rPr>
            <w:webHidden/>
          </w:rPr>
          <w:tab/>
        </w:r>
        <w:r w:rsidR="00275AC1">
          <w:rPr>
            <w:webHidden/>
          </w:rPr>
          <w:fldChar w:fldCharType="begin"/>
        </w:r>
        <w:r w:rsidR="00275AC1">
          <w:rPr>
            <w:webHidden/>
          </w:rPr>
          <w:instrText xml:space="preserve"> PAGEREF _Toc126921812 \h </w:instrText>
        </w:r>
        <w:r w:rsidR="00275AC1">
          <w:rPr>
            <w:webHidden/>
          </w:rPr>
        </w:r>
        <w:r w:rsidR="00275AC1">
          <w:rPr>
            <w:webHidden/>
          </w:rPr>
          <w:fldChar w:fldCharType="separate"/>
        </w:r>
        <w:r w:rsidR="00275AC1">
          <w:rPr>
            <w:webHidden/>
          </w:rPr>
          <w:t>5</w:t>
        </w:r>
        <w:r w:rsidR="00275AC1">
          <w:rPr>
            <w:webHidden/>
          </w:rPr>
          <w:fldChar w:fldCharType="end"/>
        </w:r>
      </w:hyperlink>
    </w:p>
    <w:p w:rsidR="00275AC1" w:rsidRDefault="006633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6921813" w:history="1">
        <w:r w:rsidR="00275AC1" w:rsidRPr="00F02447">
          <w:rPr>
            <w:rStyle w:val="Lienhypertexte"/>
          </w:rPr>
          <w:t>6</w:t>
        </w:r>
        <w:r w:rsidR="00275AC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</w:rPr>
          <w:t>Annexes</w:t>
        </w:r>
        <w:r w:rsidR="00275AC1">
          <w:rPr>
            <w:webHidden/>
          </w:rPr>
          <w:tab/>
        </w:r>
        <w:r w:rsidR="00275AC1">
          <w:rPr>
            <w:webHidden/>
          </w:rPr>
          <w:fldChar w:fldCharType="begin"/>
        </w:r>
        <w:r w:rsidR="00275AC1">
          <w:rPr>
            <w:webHidden/>
          </w:rPr>
          <w:instrText xml:space="preserve"> PAGEREF _Toc126921813 \h </w:instrText>
        </w:r>
        <w:r w:rsidR="00275AC1">
          <w:rPr>
            <w:webHidden/>
          </w:rPr>
        </w:r>
        <w:r w:rsidR="00275AC1">
          <w:rPr>
            <w:webHidden/>
          </w:rPr>
          <w:fldChar w:fldCharType="separate"/>
        </w:r>
        <w:r w:rsidR="00275AC1">
          <w:rPr>
            <w:webHidden/>
          </w:rPr>
          <w:t>5</w:t>
        </w:r>
        <w:r w:rsidR="00275AC1">
          <w:rPr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14" w:history="1">
        <w:r w:rsidR="00275AC1" w:rsidRPr="00F02447">
          <w:rPr>
            <w:rStyle w:val="Lienhypertexte"/>
            <w:iCs/>
            <w:noProof/>
          </w:rPr>
          <w:t>6.1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Sources – Bibliographie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_Toc126921814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5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15" w:history="1">
        <w:r w:rsidR="00275AC1" w:rsidRPr="00F02447">
          <w:rPr>
            <w:rStyle w:val="Lienhypertexte"/>
            <w:iCs/>
            <w:noProof/>
          </w:rPr>
          <w:t>6.2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Journal de bord du projet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_Toc126921815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5</w:t>
        </w:r>
        <w:r w:rsidR="00275AC1">
          <w:rPr>
            <w:noProof/>
            <w:webHidden/>
          </w:rPr>
          <w:fldChar w:fldCharType="end"/>
        </w:r>
      </w:hyperlink>
    </w:p>
    <w:p w:rsidR="00275AC1" w:rsidRDefault="00663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921816" w:history="1">
        <w:r w:rsidR="00275AC1" w:rsidRPr="00F02447">
          <w:rPr>
            <w:rStyle w:val="Lienhypertexte"/>
            <w:iCs/>
            <w:noProof/>
          </w:rPr>
          <w:t>6.3</w:t>
        </w:r>
        <w:r w:rsidR="00275AC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75AC1" w:rsidRPr="00F02447">
          <w:rPr>
            <w:rStyle w:val="Lienhypertexte"/>
            <w:iCs/>
            <w:noProof/>
          </w:rPr>
          <w:t>Journal de travail du projet</w:t>
        </w:r>
        <w:r w:rsidR="00275AC1">
          <w:rPr>
            <w:noProof/>
            <w:webHidden/>
          </w:rPr>
          <w:tab/>
        </w:r>
        <w:r w:rsidR="00275AC1">
          <w:rPr>
            <w:noProof/>
            <w:webHidden/>
          </w:rPr>
          <w:fldChar w:fldCharType="begin"/>
        </w:r>
        <w:r w:rsidR="00275AC1">
          <w:rPr>
            <w:noProof/>
            <w:webHidden/>
          </w:rPr>
          <w:instrText xml:space="preserve"> PAGEREF _Toc126921816 \h </w:instrText>
        </w:r>
        <w:r w:rsidR="00275AC1">
          <w:rPr>
            <w:noProof/>
            <w:webHidden/>
          </w:rPr>
        </w:r>
        <w:r w:rsidR="00275AC1">
          <w:rPr>
            <w:noProof/>
            <w:webHidden/>
          </w:rPr>
          <w:fldChar w:fldCharType="separate"/>
        </w:r>
        <w:r w:rsidR="00275AC1">
          <w:rPr>
            <w:noProof/>
            <w:webHidden/>
          </w:rPr>
          <w:t>5</w:t>
        </w:r>
        <w:r w:rsidR="00275AC1">
          <w:rPr>
            <w:noProof/>
            <w:webHidden/>
          </w:rPr>
          <w:fldChar w:fldCharType="end"/>
        </w:r>
      </w:hyperlink>
    </w:p>
    <w:p w:rsidR="0009318D" w:rsidRPr="007A7165" w:rsidRDefault="003F2179" w:rsidP="0009318D">
      <w:pPr>
        <w:rPr>
          <w:b/>
        </w:rPr>
      </w:pPr>
      <w:r w:rsidRPr="007A7165">
        <w:fldChar w:fldCharType="end"/>
      </w:r>
    </w:p>
    <w:p w:rsidR="00C930E9" w:rsidRPr="007A7165" w:rsidRDefault="007C53D3" w:rsidP="00CF39A8">
      <w:pPr>
        <w:pStyle w:val="Help"/>
        <w:rPr>
          <w:b/>
          <w:i w:val="0"/>
          <w:color w:val="auto"/>
        </w:rPr>
      </w:pPr>
      <w:r w:rsidRPr="007A7165">
        <w:rPr>
          <w:b/>
          <w:i w:val="0"/>
          <w:color w:val="auto"/>
        </w:rPr>
        <w:br w:type="page"/>
      </w:r>
    </w:p>
    <w:p w:rsidR="007C53D3" w:rsidRPr="007A7165" w:rsidRDefault="001B7271" w:rsidP="00275AC1">
      <w:pPr>
        <w:pStyle w:val="Titre1"/>
      </w:pPr>
      <w:bookmarkStart w:id="0" w:name="_Toc126921787"/>
      <w:r w:rsidRPr="007A7165">
        <w:lastRenderedPageBreak/>
        <w:t>Introduction</w:t>
      </w:r>
      <w:bookmarkEnd w:id="0"/>
    </w:p>
    <w:p w:rsidR="00CF39A8" w:rsidRPr="007A7165" w:rsidRDefault="001B7271" w:rsidP="001B7271">
      <w:pPr>
        <w:pStyle w:val="Titre2"/>
        <w:rPr>
          <w:i w:val="0"/>
          <w:iCs/>
        </w:rPr>
      </w:pPr>
      <w:bookmarkStart w:id="1" w:name="_Toc126921788"/>
      <w:r w:rsidRPr="007A7165">
        <w:rPr>
          <w:i w:val="0"/>
          <w:iCs/>
        </w:rPr>
        <w:t>Cadre, description et motivation</w:t>
      </w:r>
      <w:bookmarkEnd w:id="1"/>
    </w:p>
    <w:p w:rsidR="00CF39A8" w:rsidRPr="007A7165" w:rsidRDefault="00253C64" w:rsidP="00046B84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 xml:space="preserve">2048 est un jeu vidéo </w:t>
      </w:r>
      <w:r w:rsidR="0009318D" w:rsidRPr="007A7165">
        <w:rPr>
          <w:i w:val="0"/>
          <w:color w:val="auto"/>
        </w:rPr>
        <w:t xml:space="preserve">de type puzzle, je fais </w:t>
      </w:r>
      <w:r w:rsidR="007A7165">
        <w:rPr>
          <w:i w:val="0"/>
          <w:color w:val="auto"/>
        </w:rPr>
        <w:t>ça</w:t>
      </w:r>
      <w:r w:rsidR="007A7165" w:rsidRPr="007A7165">
        <w:rPr>
          <w:i w:val="0"/>
          <w:color w:val="auto"/>
        </w:rPr>
        <w:t xml:space="preserve"> car</w:t>
      </w:r>
      <w:r w:rsidR="0009318D" w:rsidRPr="007A7165">
        <w:rPr>
          <w:i w:val="0"/>
          <w:color w:val="auto"/>
        </w:rPr>
        <w:t xml:space="preserve"> c’est un projet de module et car je veux m’améliorer en python</w:t>
      </w:r>
      <w:r w:rsidRPr="007A7165">
        <w:rPr>
          <w:i w:val="0"/>
          <w:color w:val="auto"/>
        </w:rPr>
        <w:t xml:space="preserve">  </w:t>
      </w:r>
    </w:p>
    <w:p w:rsidR="00CF39A8" w:rsidRPr="007A7165" w:rsidRDefault="006E2C58" w:rsidP="007C53D3">
      <w:pPr>
        <w:pStyle w:val="Titre2"/>
        <w:rPr>
          <w:i w:val="0"/>
          <w:iCs/>
        </w:rPr>
      </w:pPr>
      <w:bookmarkStart w:id="2" w:name="_Toc126921789"/>
      <w:r w:rsidRPr="007A7165">
        <w:rPr>
          <w:i w:val="0"/>
          <w:iCs/>
        </w:rPr>
        <w:t>Organisation</w:t>
      </w:r>
      <w:bookmarkEnd w:id="2"/>
    </w:p>
    <w:p w:rsidR="006E2C58" w:rsidRPr="007A7165" w:rsidRDefault="007A7165" w:rsidP="00CF39A8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Elevé</w:t>
      </w:r>
      <w:r w:rsidR="006E2C58" w:rsidRPr="007A7165">
        <w:rPr>
          <w:i w:val="0"/>
          <w:color w:val="auto"/>
        </w:rPr>
        <w:t xml:space="preserve"> 1 : </w:t>
      </w:r>
      <w:proofErr w:type="spellStart"/>
      <w:r w:rsidR="005B1D68" w:rsidRPr="007A7165">
        <w:rPr>
          <w:i w:val="0"/>
          <w:color w:val="auto"/>
        </w:rPr>
        <w:t>N</w:t>
      </w:r>
      <w:r w:rsidR="0009318D" w:rsidRPr="007A7165">
        <w:rPr>
          <w:i w:val="0"/>
          <w:color w:val="auto"/>
        </w:rPr>
        <w:t>ussbaum</w:t>
      </w:r>
      <w:proofErr w:type="spellEnd"/>
      <w:r w:rsidR="006E2C58" w:rsidRPr="007A7165">
        <w:rPr>
          <w:i w:val="0"/>
          <w:color w:val="auto"/>
        </w:rPr>
        <w:t xml:space="preserve">, </w:t>
      </w:r>
      <w:r w:rsidR="0009318D" w:rsidRPr="007A7165">
        <w:rPr>
          <w:i w:val="0"/>
          <w:color w:val="auto"/>
        </w:rPr>
        <w:t>Théo</w:t>
      </w:r>
      <w:r w:rsidR="006E2C58" w:rsidRPr="007A7165">
        <w:rPr>
          <w:i w:val="0"/>
          <w:color w:val="auto"/>
        </w:rPr>
        <w:t xml:space="preserve">, </w:t>
      </w:r>
      <w:hyperlink r:id="rId9" w:history="1">
        <w:r w:rsidR="0009318D" w:rsidRPr="007A7165">
          <w:rPr>
            <w:rStyle w:val="Lienhypertexte"/>
            <w:i w:val="0"/>
            <w:color w:val="auto"/>
          </w:rPr>
          <w:t>theo.nussbaum@cpnv.ch</w:t>
        </w:r>
      </w:hyperlink>
      <w:r w:rsidR="0009318D" w:rsidRPr="007A7165">
        <w:rPr>
          <w:i w:val="0"/>
          <w:color w:val="auto"/>
        </w:rPr>
        <w:t xml:space="preserve"> / 076 388 26 25</w:t>
      </w:r>
    </w:p>
    <w:p w:rsidR="00CF39A8" w:rsidRPr="007A7165" w:rsidRDefault="006E2C58" w:rsidP="00CF39A8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Responsable de projet :</w:t>
      </w:r>
      <w:proofErr w:type="spellStart"/>
      <w:r w:rsidR="005B1D68" w:rsidRPr="007A7165">
        <w:rPr>
          <w:i w:val="0"/>
          <w:color w:val="auto"/>
        </w:rPr>
        <w:t>Nussbaum</w:t>
      </w:r>
      <w:proofErr w:type="spellEnd"/>
      <w:r w:rsidR="005B1D68" w:rsidRPr="007A7165">
        <w:rPr>
          <w:i w:val="0"/>
          <w:color w:val="auto"/>
        </w:rPr>
        <w:t>,</w:t>
      </w:r>
      <w:r w:rsidRPr="007A7165">
        <w:rPr>
          <w:i w:val="0"/>
          <w:color w:val="auto"/>
        </w:rPr>
        <w:t xml:space="preserve"> </w:t>
      </w:r>
      <w:r w:rsidR="005B1D68" w:rsidRPr="007A7165">
        <w:rPr>
          <w:i w:val="0"/>
          <w:color w:val="auto"/>
        </w:rPr>
        <w:t xml:space="preserve">Théo, </w:t>
      </w:r>
      <w:hyperlink r:id="rId10" w:history="1">
        <w:r w:rsidR="005B1D68" w:rsidRPr="007A7165">
          <w:rPr>
            <w:rStyle w:val="Lienhypertexte"/>
            <w:i w:val="0"/>
            <w:color w:val="auto"/>
          </w:rPr>
          <w:t>theo.nussbaum@cpnv.ch</w:t>
        </w:r>
      </w:hyperlink>
      <w:r w:rsidR="005B1D68" w:rsidRPr="007A7165">
        <w:rPr>
          <w:i w:val="0"/>
          <w:color w:val="auto"/>
        </w:rPr>
        <w:t xml:space="preserve"> / 076 388 26 25</w:t>
      </w:r>
    </w:p>
    <w:p w:rsidR="006E2C58" w:rsidRPr="007A7165" w:rsidRDefault="006E2C58" w:rsidP="006E2C58">
      <w:pPr>
        <w:pStyle w:val="Titre2"/>
        <w:rPr>
          <w:i w:val="0"/>
          <w:iCs/>
        </w:rPr>
      </w:pPr>
      <w:bookmarkStart w:id="3" w:name="_Toc126921790"/>
      <w:r w:rsidRPr="007A7165">
        <w:rPr>
          <w:i w:val="0"/>
          <w:iCs/>
        </w:rPr>
        <w:t>Objectifs</w:t>
      </w:r>
      <w:bookmarkEnd w:id="3"/>
    </w:p>
    <w:p w:rsidR="00CF39A8" w:rsidRPr="007A7165" w:rsidRDefault="00275AC1" w:rsidP="00CF39A8">
      <w:pPr>
        <w:pStyle w:val="Help"/>
        <w:rPr>
          <w:i w:val="0"/>
          <w:color w:val="auto"/>
        </w:rPr>
      </w:pPr>
      <w:r>
        <w:rPr>
          <w:i w:val="0"/>
          <w:color w:val="auto"/>
        </w:rPr>
        <w:t>Je veux que l’application soit</w:t>
      </w:r>
      <w:r w:rsidR="008D7E89">
        <w:rPr>
          <w:i w:val="0"/>
          <w:color w:val="auto"/>
        </w:rPr>
        <w:t xml:space="preserve"> </w:t>
      </w:r>
      <w:proofErr w:type="gramStart"/>
      <w:r w:rsidR="008D7E89">
        <w:rPr>
          <w:i w:val="0"/>
          <w:color w:val="auto"/>
        </w:rPr>
        <w:t xml:space="preserve">fluide </w:t>
      </w:r>
      <w:r w:rsidR="00AF026B">
        <w:rPr>
          <w:i w:val="0"/>
          <w:color w:val="auto"/>
        </w:rPr>
        <w:t>et beau</w:t>
      </w:r>
      <w:proofErr w:type="gramEnd"/>
      <w:r w:rsidR="00AF026B">
        <w:rPr>
          <w:i w:val="0"/>
          <w:color w:val="auto"/>
        </w:rPr>
        <w:t xml:space="preserve"> visuellement et aussi sa</w:t>
      </w:r>
      <w:r w:rsidR="005B1D68" w:rsidRPr="007A7165">
        <w:rPr>
          <w:i w:val="0"/>
          <w:color w:val="auto"/>
        </w:rPr>
        <w:t>ns bug</w:t>
      </w:r>
    </w:p>
    <w:p w:rsidR="007C53D3" w:rsidRPr="007A7165" w:rsidRDefault="007C53D3" w:rsidP="00AA0785">
      <w:pPr>
        <w:pStyle w:val="Titre2"/>
        <w:rPr>
          <w:i w:val="0"/>
          <w:iCs/>
        </w:rPr>
      </w:pPr>
      <w:bookmarkStart w:id="4" w:name="_Toc126921791"/>
      <w:r w:rsidRPr="007A7165">
        <w:rPr>
          <w:i w:val="0"/>
          <w:iCs/>
        </w:rPr>
        <w:t>Planification</w:t>
      </w:r>
      <w:r w:rsidR="00E63311" w:rsidRPr="007A7165">
        <w:rPr>
          <w:i w:val="0"/>
          <w:iCs/>
        </w:rPr>
        <w:t xml:space="preserve"> initiale</w:t>
      </w:r>
      <w:bookmarkEnd w:id="4"/>
    </w:p>
    <w:p w:rsidR="00432F3D" w:rsidRPr="007A7165" w:rsidRDefault="005B1D68" w:rsidP="00CF39A8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Sprint 1 : Maquette plus début du code</w:t>
      </w:r>
    </w:p>
    <w:p w:rsidR="005B1D68" w:rsidRPr="007A7165" w:rsidRDefault="005B1D68" w:rsidP="00CF39A8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Sprint 2 : Code en version 0.2</w:t>
      </w:r>
    </w:p>
    <w:p w:rsidR="005B1D68" w:rsidRPr="007A7165" w:rsidRDefault="005B1D68" w:rsidP="00CF39A8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Sprint 3 : Code en version 0.3</w:t>
      </w:r>
    </w:p>
    <w:p w:rsidR="0083170D" w:rsidRPr="007A7165" w:rsidRDefault="006633CA" w:rsidP="00275AC1">
      <w:pPr>
        <w:pStyle w:val="Titre1"/>
      </w:pPr>
      <w:bookmarkStart w:id="5" w:name="_Toc126921792"/>
      <w:r>
        <w:rPr>
          <w:i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276860</wp:posOffset>
            </wp:positionV>
            <wp:extent cx="4021455" cy="402907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Wireframe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70D" w:rsidRPr="007A7165">
        <w:t>Analyse</w:t>
      </w:r>
      <w:bookmarkEnd w:id="5"/>
    </w:p>
    <w:p w:rsidR="0075205B" w:rsidRPr="007A7165" w:rsidRDefault="005B1D68" w:rsidP="00046B84">
      <w:pPr>
        <w:pStyle w:val="Help"/>
        <w:rPr>
          <w:i w:val="0"/>
          <w:color w:val="auto"/>
        </w:rPr>
      </w:pPr>
      <w:bookmarkStart w:id="6" w:name="_Toc25553307"/>
      <w:bookmarkStart w:id="7" w:name="_Toc71691011"/>
      <w:r w:rsidRPr="007A7165">
        <w:rPr>
          <w:i w:val="0"/>
          <w:color w:val="auto"/>
        </w:rPr>
        <w:t xml:space="preserve">Le 2048 et un jeu ou l’ont peux bouger des tuiles avec soit </w:t>
      </w:r>
      <w:proofErr w:type="spellStart"/>
      <w:proofErr w:type="gramStart"/>
      <w:r w:rsidRPr="007A7165">
        <w:rPr>
          <w:i w:val="0"/>
          <w:color w:val="auto"/>
        </w:rPr>
        <w:t>w,a</w:t>
      </w:r>
      <w:proofErr w:type="gramEnd"/>
      <w:r w:rsidRPr="007A7165">
        <w:rPr>
          <w:i w:val="0"/>
          <w:color w:val="auto"/>
        </w:rPr>
        <w:t>,s,d</w:t>
      </w:r>
      <w:proofErr w:type="spellEnd"/>
      <w:r w:rsidRPr="007A7165">
        <w:rPr>
          <w:i w:val="0"/>
          <w:color w:val="auto"/>
        </w:rPr>
        <w:t xml:space="preserve"> sois les flèche</w:t>
      </w:r>
      <w:r w:rsidR="00F731A9">
        <w:rPr>
          <w:i w:val="0"/>
          <w:color w:val="auto"/>
        </w:rPr>
        <w:t>s</w:t>
      </w:r>
      <w:r w:rsidRPr="007A7165">
        <w:rPr>
          <w:i w:val="0"/>
          <w:color w:val="auto"/>
        </w:rPr>
        <w:t xml:space="preserve"> directionnelle</w:t>
      </w:r>
      <w:r w:rsidR="006A29FB">
        <w:rPr>
          <w:i w:val="0"/>
          <w:color w:val="auto"/>
        </w:rPr>
        <w:t>s</w:t>
      </w:r>
      <w:r w:rsidR="004B7081">
        <w:rPr>
          <w:i w:val="0"/>
          <w:color w:val="auto"/>
        </w:rPr>
        <w:t>,</w:t>
      </w:r>
      <w:r w:rsidR="00147899">
        <w:rPr>
          <w:i w:val="0"/>
          <w:color w:val="auto"/>
        </w:rPr>
        <w:t xml:space="preserve"> le jeu doit faire apparaître des tuiles de 2 ou de 4 au début du jeu,</w:t>
      </w:r>
      <w:r w:rsidR="004B7081">
        <w:rPr>
          <w:i w:val="0"/>
          <w:color w:val="auto"/>
        </w:rPr>
        <w:t xml:space="preserve"> mon jeu</w:t>
      </w:r>
      <w:r w:rsidR="007A7165">
        <w:rPr>
          <w:i w:val="0"/>
          <w:color w:val="auto"/>
        </w:rPr>
        <w:t xml:space="preserve"> doit être identique que l’image ici même -&gt; </w:t>
      </w:r>
    </w:p>
    <w:p w:rsidR="00CF39A8" w:rsidRPr="007A7165" w:rsidRDefault="00A14804" w:rsidP="00AA0785">
      <w:pPr>
        <w:pStyle w:val="Titre2"/>
        <w:rPr>
          <w:i w:val="0"/>
          <w:iCs/>
        </w:rPr>
      </w:pPr>
      <w:bookmarkStart w:id="8" w:name="_Toc126921793"/>
      <w:bookmarkEnd w:id="6"/>
      <w:bookmarkEnd w:id="7"/>
      <w:r w:rsidRPr="007A7165">
        <w:rPr>
          <w:i w:val="0"/>
          <w:iCs/>
        </w:rPr>
        <w:t>Use cases et scénarios</w:t>
      </w:r>
      <w:bookmarkEnd w:id="8"/>
    </w:p>
    <w:p w:rsidR="004C1895" w:rsidRPr="007A7165" w:rsidRDefault="004C1895" w:rsidP="004C1895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Les maquettes référencées par les scénarios sont fournies dans un document séparé</w:t>
      </w:r>
    </w:p>
    <w:p w:rsidR="004C1895" w:rsidRPr="007A7165" w:rsidRDefault="004C1895" w:rsidP="004C1895">
      <w:pPr>
        <w:pStyle w:val="Titre3"/>
        <w:rPr>
          <w:lang w:val="en"/>
        </w:rPr>
      </w:pPr>
      <w:bookmarkStart w:id="9" w:name="_Toc126921794"/>
      <w:bookmarkStart w:id="10" w:name="_Toc71691012"/>
      <w:r w:rsidRPr="007A7165">
        <w:rPr>
          <w:lang w:val="en"/>
        </w:rPr>
        <w:t>(Use case 1)</w:t>
      </w:r>
      <w:bookmarkEnd w:id="9"/>
    </w:p>
    <w:p w:rsidR="004C1895" w:rsidRPr="007A7165" w:rsidRDefault="004C1895" w:rsidP="004C1895">
      <w:pPr>
        <w:pStyle w:val="Titre4"/>
        <w:rPr>
          <w:i w:val="0"/>
          <w:color w:val="4472C4" w:themeColor="accent1"/>
          <w:lang w:val="en"/>
        </w:rPr>
      </w:pPr>
      <w:r w:rsidRPr="007A7165">
        <w:rPr>
          <w:i w:val="0"/>
          <w:color w:val="4472C4" w:themeColor="accent1"/>
          <w:lang w:val="en"/>
        </w:rPr>
        <w:t>(</w:t>
      </w:r>
      <w:r w:rsidR="007A7165" w:rsidRPr="007A7165">
        <w:rPr>
          <w:i w:val="0"/>
          <w:color w:val="4472C4" w:themeColor="accent1"/>
          <w:lang w:val="en"/>
        </w:rPr>
        <w:t>Scenario</w:t>
      </w:r>
      <w:r w:rsidRPr="007A7165">
        <w:rPr>
          <w:i w:val="0"/>
          <w:color w:val="4472C4" w:themeColor="accent1"/>
          <w:lang w:val="en"/>
        </w:rPr>
        <w:t xml:space="preserve"> 1.1)</w:t>
      </w:r>
    </w:p>
    <w:p w:rsidR="004C1895" w:rsidRPr="007A7165" w:rsidRDefault="004C1895" w:rsidP="004C1895">
      <w:pPr>
        <w:pStyle w:val="Titre4"/>
        <w:rPr>
          <w:i w:val="0"/>
          <w:color w:val="4472C4" w:themeColor="accent1"/>
          <w:lang w:val="en"/>
        </w:rPr>
      </w:pPr>
      <w:r w:rsidRPr="007A7165">
        <w:rPr>
          <w:i w:val="0"/>
          <w:color w:val="4472C4" w:themeColor="accent1"/>
          <w:lang w:val="en"/>
        </w:rPr>
        <w:t>(</w:t>
      </w:r>
      <w:r w:rsidR="007A7165" w:rsidRPr="007A7165">
        <w:rPr>
          <w:i w:val="0"/>
          <w:color w:val="4472C4" w:themeColor="accent1"/>
          <w:lang w:val="en"/>
        </w:rPr>
        <w:t>Scenario</w:t>
      </w:r>
      <w:r w:rsidRPr="007A7165">
        <w:rPr>
          <w:i w:val="0"/>
          <w:color w:val="4472C4" w:themeColor="accent1"/>
          <w:lang w:val="en"/>
        </w:rPr>
        <w:t xml:space="preserve"> 1.2)</w:t>
      </w:r>
    </w:p>
    <w:p w:rsidR="004C1895" w:rsidRPr="007A7165" w:rsidRDefault="004C1895" w:rsidP="004C1895">
      <w:pPr>
        <w:pStyle w:val="Titre4"/>
        <w:rPr>
          <w:i w:val="0"/>
          <w:color w:val="4472C4" w:themeColor="accent1"/>
          <w:lang w:val="en"/>
        </w:rPr>
      </w:pPr>
      <w:r w:rsidRPr="007A7165">
        <w:rPr>
          <w:i w:val="0"/>
          <w:color w:val="4472C4" w:themeColor="accent1"/>
          <w:lang w:val="en"/>
        </w:rPr>
        <w:t>(</w:t>
      </w:r>
      <w:r w:rsidR="007A7165" w:rsidRPr="007A7165">
        <w:rPr>
          <w:i w:val="0"/>
          <w:color w:val="4472C4" w:themeColor="accent1"/>
          <w:lang w:val="en"/>
        </w:rPr>
        <w:t>Scenario</w:t>
      </w:r>
      <w:r w:rsidRPr="007A7165">
        <w:rPr>
          <w:i w:val="0"/>
          <w:color w:val="4472C4" w:themeColor="accent1"/>
          <w:lang w:val="en"/>
        </w:rPr>
        <w:t xml:space="preserve"> …)</w:t>
      </w:r>
    </w:p>
    <w:p w:rsidR="004C1895" w:rsidRPr="007A7165" w:rsidRDefault="004C1895" w:rsidP="004C1895">
      <w:pPr>
        <w:pStyle w:val="Titre3"/>
        <w:rPr>
          <w:color w:val="4472C4" w:themeColor="accent1"/>
          <w:lang w:val="en"/>
        </w:rPr>
      </w:pPr>
      <w:bookmarkStart w:id="11" w:name="_Toc126921795"/>
      <w:r w:rsidRPr="007A7165">
        <w:rPr>
          <w:color w:val="4472C4" w:themeColor="accent1"/>
          <w:lang w:val="en"/>
        </w:rPr>
        <w:t>(Use case 2)</w:t>
      </w:r>
      <w:bookmarkStart w:id="12" w:name="_GoBack"/>
      <w:bookmarkEnd w:id="11"/>
      <w:bookmarkEnd w:id="12"/>
    </w:p>
    <w:p w:rsidR="004C1895" w:rsidRPr="007A7165" w:rsidRDefault="004C1895" w:rsidP="004C1895">
      <w:pPr>
        <w:pStyle w:val="Titre4"/>
        <w:rPr>
          <w:i w:val="0"/>
          <w:color w:val="4472C4" w:themeColor="accent1"/>
          <w:lang w:val="en"/>
        </w:rPr>
      </w:pPr>
      <w:r w:rsidRPr="007A7165">
        <w:rPr>
          <w:i w:val="0"/>
          <w:color w:val="4472C4" w:themeColor="accent1"/>
          <w:lang w:val="en"/>
        </w:rPr>
        <w:t>(</w:t>
      </w:r>
      <w:r w:rsidR="007A7165" w:rsidRPr="007A7165">
        <w:rPr>
          <w:i w:val="0"/>
          <w:color w:val="4472C4" w:themeColor="accent1"/>
          <w:lang w:val="en"/>
        </w:rPr>
        <w:t>Scenario</w:t>
      </w:r>
      <w:r w:rsidRPr="007A7165">
        <w:rPr>
          <w:i w:val="0"/>
          <w:color w:val="4472C4" w:themeColor="accent1"/>
          <w:lang w:val="en"/>
        </w:rPr>
        <w:t xml:space="preserve"> 2.1)</w:t>
      </w:r>
    </w:p>
    <w:p w:rsidR="004C1895" w:rsidRPr="007A7165" w:rsidRDefault="004C1895" w:rsidP="004C1895">
      <w:pPr>
        <w:pStyle w:val="Titre4"/>
        <w:rPr>
          <w:i w:val="0"/>
          <w:color w:val="4472C4" w:themeColor="accent1"/>
          <w:lang w:val="en"/>
        </w:rPr>
      </w:pPr>
      <w:r w:rsidRPr="007A7165">
        <w:rPr>
          <w:i w:val="0"/>
          <w:color w:val="4472C4" w:themeColor="accent1"/>
          <w:lang w:val="en"/>
        </w:rPr>
        <w:t>(</w:t>
      </w:r>
      <w:r w:rsidR="007A7165" w:rsidRPr="007A7165">
        <w:rPr>
          <w:i w:val="0"/>
          <w:color w:val="4472C4" w:themeColor="accent1"/>
          <w:lang w:val="en"/>
        </w:rPr>
        <w:t>Scenario</w:t>
      </w:r>
      <w:r w:rsidRPr="007A7165">
        <w:rPr>
          <w:i w:val="0"/>
          <w:color w:val="4472C4" w:themeColor="accent1"/>
          <w:lang w:val="en"/>
        </w:rPr>
        <w:t xml:space="preserve"> 2.2)</w:t>
      </w:r>
    </w:p>
    <w:p w:rsidR="004C1895" w:rsidRPr="007A7165" w:rsidRDefault="004C1895" w:rsidP="004C1895">
      <w:pPr>
        <w:pStyle w:val="Titre3"/>
        <w:rPr>
          <w:color w:val="4472C4" w:themeColor="accent1"/>
          <w:lang w:val="en"/>
        </w:rPr>
      </w:pPr>
      <w:bookmarkStart w:id="13" w:name="_Toc126921796"/>
      <w:r w:rsidRPr="007A7165">
        <w:rPr>
          <w:color w:val="4472C4" w:themeColor="accent1"/>
          <w:lang w:val="en"/>
        </w:rPr>
        <w:t>(Use case …)</w:t>
      </w:r>
      <w:bookmarkEnd w:id="13"/>
    </w:p>
    <w:p w:rsidR="004C1895" w:rsidRPr="007A7165" w:rsidRDefault="004C1895" w:rsidP="004C1895">
      <w:pPr>
        <w:pStyle w:val="Titre4"/>
        <w:rPr>
          <w:i w:val="0"/>
          <w:color w:val="4472C4" w:themeColor="accent1"/>
          <w:lang w:val="en"/>
        </w:rPr>
      </w:pPr>
      <w:r w:rsidRPr="007A7165">
        <w:rPr>
          <w:i w:val="0"/>
          <w:color w:val="4472C4" w:themeColor="accent1"/>
          <w:lang w:val="en"/>
        </w:rPr>
        <w:t>(</w:t>
      </w:r>
      <w:r w:rsidR="007A7165" w:rsidRPr="007A7165">
        <w:rPr>
          <w:i w:val="0"/>
          <w:color w:val="4472C4" w:themeColor="accent1"/>
          <w:lang w:val="en"/>
        </w:rPr>
        <w:t>Scenario</w:t>
      </w:r>
      <w:r w:rsidRPr="007A7165">
        <w:rPr>
          <w:i w:val="0"/>
          <w:color w:val="4472C4" w:themeColor="accent1"/>
          <w:lang w:val="en"/>
        </w:rPr>
        <w:t xml:space="preserve"> …)</w:t>
      </w:r>
    </w:p>
    <w:p w:rsidR="00A14804" w:rsidRPr="007A7165" w:rsidRDefault="00A14804" w:rsidP="00AA0785">
      <w:pPr>
        <w:pStyle w:val="Titre2"/>
        <w:rPr>
          <w:i w:val="0"/>
          <w:iCs/>
          <w:color w:val="4472C4" w:themeColor="accent1"/>
        </w:rPr>
      </w:pPr>
      <w:bookmarkStart w:id="14" w:name="_Toc126921797"/>
      <w:r w:rsidRPr="007A7165">
        <w:rPr>
          <w:i w:val="0"/>
          <w:iCs/>
          <w:color w:val="4472C4" w:themeColor="accent1"/>
        </w:rPr>
        <w:t>Modèle Conceptuel de Données</w:t>
      </w:r>
      <w:bookmarkEnd w:id="14"/>
    </w:p>
    <w:p w:rsidR="00A14804" w:rsidRPr="007A7165" w:rsidRDefault="004C1895" w:rsidP="004C1895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Un MCD est pertinent dans un très grand nombre de projets, et ceci même s’il n’y a pas de base de données dans le système à réaliser.</w:t>
      </w:r>
    </w:p>
    <w:p w:rsidR="004C1895" w:rsidRPr="007A7165" w:rsidRDefault="004C1895" w:rsidP="004C1895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Cette section ne peut être supprimée qu’avec l’accord explicite du chef de projet</w:t>
      </w:r>
    </w:p>
    <w:p w:rsidR="00CF39A8" w:rsidRPr="007A7165" w:rsidRDefault="00AA0785" w:rsidP="00AA0785">
      <w:pPr>
        <w:pStyle w:val="Titre2"/>
        <w:rPr>
          <w:i w:val="0"/>
          <w:iCs/>
          <w:color w:val="4472C4" w:themeColor="accent1"/>
        </w:rPr>
      </w:pPr>
      <w:bookmarkStart w:id="15" w:name="_Toc126921798"/>
      <w:r w:rsidRPr="007A7165">
        <w:rPr>
          <w:i w:val="0"/>
          <w:iCs/>
          <w:color w:val="4472C4" w:themeColor="accent1"/>
        </w:rPr>
        <w:t>Stratégie de test</w:t>
      </w:r>
      <w:bookmarkEnd w:id="10"/>
      <w:bookmarkEnd w:id="15"/>
    </w:p>
    <w:p w:rsidR="00CF39A8" w:rsidRPr="007A7165" w:rsidRDefault="00AA0785" w:rsidP="00297836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 xml:space="preserve">Décrire la stratégie globale de </w:t>
      </w:r>
      <w:r w:rsidR="007A7165" w:rsidRPr="007A7165">
        <w:rPr>
          <w:i w:val="0"/>
          <w:color w:val="4472C4" w:themeColor="accent1"/>
        </w:rPr>
        <w:t>test :</w:t>
      </w:r>
      <w:r w:rsidRPr="007A7165">
        <w:rPr>
          <w:i w:val="0"/>
          <w:color w:val="4472C4" w:themeColor="accent1"/>
        </w:rPr>
        <w:t xml:space="preserve"> </w:t>
      </w:r>
    </w:p>
    <w:p w:rsidR="00AA0785" w:rsidRPr="007A7165" w:rsidRDefault="00106180" w:rsidP="00297836">
      <w:pPr>
        <w:pStyle w:val="Help"/>
        <w:numPr>
          <w:ilvl w:val="0"/>
          <w:numId w:val="16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 xml:space="preserve">Types de </w:t>
      </w:r>
      <w:r w:rsidR="00AA0785" w:rsidRPr="007A7165">
        <w:rPr>
          <w:i w:val="0"/>
          <w:color w:val="4472C4" w:themeColor="accent1"/>
        </w:rPr>
        <w:t>tests et ordre dans lequel ils seront effectués.</w:t>
      </w:r>
    </w:p>
    <w:p w:rsidR="00AA0785" w:rsidRPr="007A7165" w:rsidRDefault="007A7165" w:rsidP="00297836">
      <w:pPr>
        <w:pStyle w:val="Help"/>
        <w:numPr>
          <w:ilvl w:val="0"/>
          <w:numId w:val="16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Les</w:t>
      </w:r>
      <w:r w:rsidR="00AA0785" w:rsidRPr="007A7165">
        <w:rPr>
          <w:i w:val="0"/>
          <w:color w:val="4472C4" w:themeColor="accent1"/>
        </w:rPr>
        <w:t xml:space="preserve"> moyens à mettre en œuvre</w:t>
      </w:r>
      <w:r w:rsidR="00F53ED8" w:rsidRPr="007A7165">
        <w:rPr>
          <w:i w:val="0"/>
          <w:color w:val="4472C4" w:themeColor="accent1"/>
        </w:rPr>
        <w:t>.</w:t>
      </w:r>
    </w:p>
    <w:p w:rsidR="00AA0785" w:rsidRPr="007A7165" w:rsidRDefault="007A7165" w:rsidP="00297836">
      <w:pPr>
        <w:pStyle w:val="Help"/>
        <w:numPr>
          <w:ilvl w:val="0"/>
          <w:numId w:val="16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Données</w:t>
      </w:r>
      <w:r w:rsidR="00AA0785" w:rsidRPr="007A7165">
        <w:rPr>
          <w:i w:val="0"/>
          <w:color w:val="4472C4" w:themeColor="accent1"/>
        </w:rPr>
        <w:t xml:space="preserve"> de test à prévoir (données réelles </w:t>
      </w:r>
      <w:r w:rsidR="00C85B1A" w:rsidRPr="007A7165">
        <w:rPr>
          <w:i w:val="0"/>
          <w:color w:val="4472C4" w:themeColor="accent1"/>
        </w:rPr>
        <w:t xml:space="preserve">fournies par le client </w:t>
      </w:r>
      <w:r w:rsidR="00AA0785" w:rsidRPr="007A7165">
        <w:rPr>
          <w:i w:val="0"/>
          <w:color w:val="4472C4" w:themeColor="accent1"/>
        </w:rPr>
        <w:t>?)</w:t>
      </w:r>
      <w:r w:rsidR="00F53ED8" w:rsidRPr="007A7165">
        <w:rPr>
          <w:i w:val="0"/>
          <w:color w:val="4472C4" w:themeColor="accent1"/>
        </w:rPr>
        <w:t>.</w:t>
      </w:r>
    </w:p>
    <w:p w:rsidR="00AA0785" w:rsidRPr="007A7165" w:rsidRDefault="007A7165" w:rsidP="00297836">
      <w:pPr>
        <w:pStyle w:val="Help"/>
        <w:numPr>
          <w:ilvl w:val="0"/>
          <w:numId w:val="16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Les</w:t>
      </w:r>
      <w:r w:rsidR="00F53ED8" w:rsidRPr="007A7165">
        <w:rPr>
          <w:i w:val="0"/>
          <w:color w:val="4472C4" w:themeColor="accent1"/>
        </w:rPr>
        <w:t xml:space="preserve"> testeurs extérieurs éventuels.</w:t>
      </w:r>
    </w:p>
    <w:p w:rsidR="00CF39A8" w:rsidRPr="007A7165" w:rsidRDefault="00AA0785" w:rsidP="00AA0785">
      <w:pPr>
        <w:pStyle w:val="Titre2"/>
        <w:rPr>
          <w:i w:val="0"/>
          <w:iCs/>
          <w:color w:val="4472C4" w:themeColor="accent1"/>
        </w:rPr>
      </w:pPr>
      <w:bookmarkStart w:id="16" w:name="_Toc25553309"/>
      <w:bookmarkStart w:id="17" w:name="_Toc71691014"/>
      <w:bookmarkStart w:id="18" w:name="_Toc126921799"/>
      <w:r w:rsidRPr="007A7165">
        <w:rPr>
          <w:i w:val="0"/>
          <w:iCs/>
          <w:color w:val="4472C4" w:themeColor="accent1"/>
        </w:rPr>
        <w:t>Budget</w:t>
      </w:r>
      <w:bookmarkEnd w:id="16"/>
      <w:bookmarkEnd w:id="17"/>
      <w:bookmarkEnd w:id="18"/>
    </w:p>
    <w:p w:rsidR="0076568A" w:rsidRPr="007A7165" w:rsidRDefault="00AA0785" w:rsidP="00297836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Le budget détaillé incluant</w:t>
      </w:r>
      <w:r w:rsidR="0076568A" w:rsidRPr="007A7165">
        <w:rPr>
          <w:i w:val="0"/>
          <w:color w:val="4472C4" w:themeColor="accent1"/>
        </w:rPr>
        <w:t> :</w:t>
      </w:r>
    </w:p>
    <w:p w:rsidR="0076568A" w:rsidRPr="007A7165" w:rsidRDefault="0076568A" w:rsidP="0076568A">
      <w:pPr>
        <w:pStyle w:val="Help"/>
        <w:numPr>
          <w:ilvl w:val="0"/>
          <w:numId w:val="27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Les ressources humaines (en personne*heure)</w:t>
      </w:r>
    </w:p>
    <w:p w:rsidR="00CF39A8" w:rsidRPr="007A7165" w:rsidRDefault="0076568A" w:rsidP="0076568A">
      <w:pPr>
        <w:pStyle w:val="Help"/>
        <w:numPr>
          <w:ilvl w:val="0"/>
          <w:numId w:val="27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L</w:t>
      </w:r>
      <w:r w:rsidR="00AA0785" w:rsidRPr="007A7165">
        <w:rPr>
          <w:i w:val="0"/>
          <w:color w:val="4472C4" w:themeColor="accent1"/>
        </w:rPr>
        <w:t xml:space="preserve">es coûts </w:t>
      </w:r>
      <w:r w:rsidR="00E30CDF" w:rsidRPr="007A7165">
        <w:rPr>
          <w:i w:val="0"/>
          <w:color w:val="4472C4" w:themeColor="accent1"/>
        </w:rPr>
        <w:t xml:space="preserve">éventuels </w:t>
      </w:r>
      <w:r w:rsidR="00AA0785" w:rsidRPr="007A7165">
        <w:rPr>
          <w:i w:val="0"/>
          <w:color w:val="4472C4" w:themeColor="accent1"/>
        </w:rPr>
        <w:t>du projet</w:t>
      </w:r>
      <w:r w:rsidRPr="007A7165">
        <w:rPr>
          <w:i w:val="0"/>
          <w:color w:val="4472C4" w:themeColor="accent1"/>
        </w:rPr>
        <w:t xml:space="preserve"> en matériel ou </w:t>
      </w:r>
      <w:r w:rsidR="007A7165" w:rsidRPr="007A7165">
        <w:rPr>
          <w:i w:val="0"/>
          <w:color w:val="4472C4" w:themeColor="accent1"/>
        </w:rPr>
        <w:t>licences</w:t>
      </w:r>
      <w:r w:rsidRPr="007A7165">
        <w:rPr>
          <w:i w:val="0"/>
          <w:color w:val="4472C4" w:themeColor="accent1"/>
        </w:rPr>
        <w:t>)</w:t>
      </w:r>
      <w:r w:rsidR="00C85B1A" w:rsidRPr="007A7165">
        <w:rPr>
          <w:i w:val="0"/>
          <w:color w:val="4472C4" w:themeColor="accent1"/>
        </w:rPr>
        <w:t>. Si aucune dépense nécessaire</w:t>
      </w:r>
      <w:r w:rsidR="0040128D" w:rsidRPr="007A7165">
        <w:rPr>
          <w:i w:val="0"/>
          <w:color w:val="4472C4" w:themeColor="accent1"/>
        </w:rPr>
        <w:t>,</w:t>
      </w:r>
      <w:r w:rsidR="00C85B1A" w:rsidRPr="007A7165">
        <w:rPr>
          <w:i w:val="0"/>
          <w:color w:val="4472C4" w:themeColor="accent1"/>
        </w:rPr>
        <w:t xml:space="preserve"> l’indiquer</w:t>
      </w:r>
    </w:p>
    <w:p w:rsidR="00AA0785" w:rsidRPr="007A7165" w:rsidRDefault="00F028FF" w:rsidP="00275AC1">
      <w:pPr>
        <w:pStyle w:val="Titre1"/>
      </w:pPr>
      <w:bookmarkStart w:id="19" w:name="_Toc126921800"/>
      <w:r w:rsidRPr="007A7165">
        <w:t>Implémentation</w:t>
      </w:r>
      <w:bookmarkEnd w:id="19"/>
    </w:p>
    <w:p w:rsidR="0024287C" w:rsidRPr="007A7165" w:rsidRDefault="0024287C" w:rsidP="00E42F56">
      <w:pPr>
        <w:pStyle w:val="Titre2"/>
        <w:rPr>
          <w:i w:val="0"/>
          <w:iCs/>
          <w:color w:val="4472C4" w:themeColor="accent1"/>
        </w:rPr>
      </w:pPr>
      <w:bookmarkStart w:id="20" w:name="_Toc126921801"/>
      <w:bookmarkStart w:id="21" w:name="_Toc25553317"/>
      <w:bookmarkStart w:id="22" w:name="_Toc71691022"/>
      <w:bookmarkStart w:id="23" w:name="_Ref254352701"/>
      <w:r w:rsidRPr="007A7165">
        <w:rPr>
          <w:i w:val="0"/>
          <w:iCs/>
          <w:color w:val="4472C4" w:themeColor="accent1"/>
        </w:rPr>
        <w:t>Vue d’ensemble</w:t>
      </w:r>
      <w:bookmarkEnd w:id="20"/>
    </w:p>
    <w:p w:rsidR="0024287C" w:rsidRPr="007A7165" w:rsidRDefault="0024287C" w:rsidP="005B43CB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 xml:space="preserve">Cette section décrit comment le système à réaliser </w:t>
      </w:r>
      <w:r w:rsidR="005B43CB" w:rsidRPr="007A7165">
        <w:rPr>
          <w:i w:val="0"/>
          <w:color w:val="4472C4" w:themeColor="accent1"/>
        </w:rPr>
        <w:t>interagit avec son entourage, en termes :</w:t>
      </w:r>
    </w:p>
    <w:p w:rsidR="005B43CB" w:rsidRPr="007A7165" w:rsidRDefault="005B43CB" w:rsidP="005B43CB">
      <w:pPr>
        <w:pStyle w:val="Help"/>
        <w:numPr>
          <w:ilvl w:val="0"/>
          <w:numId w:val="29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D’utilisateur(s) humain(s)</w:t>
      </w:r>
    </w:p>
    <w:p w:rsidR="005B43CB" w:rsidRPr="007A7165" w:rsidRDefault="005B43CB" w:rsidP="005B43CB">
      <w:pPr>
        <w:pStyle w:val="Help"/>
        <w:numPr>
          <w:ilvl w:val="0"/>
          <w:numId w:val="29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D’utilisateur(s) logiciel(s) (clients d’une API, par exemple)</w:t>
      </w:r>
    </w:p>
    <w:p w:rsidR="005B43CB" w:rsidRPr="007A7165" w:rsidRDefault="005B43CB" w:rsidP="005B43CB">
      <w:pPr>
        <w:pStyle w:val="Help"/>
        <w:numPr>
          <w:ilvl w:val="0"/>
          <w:numId w:val="29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De réseau</w:t>
      </w:r>
    </w:p>
    <w:p w:rsidR="005B43CB" w:rsidRPr="007A7165" w:rsidRDefault="005B43CB" w:rsidP="005B43CB">
      <w:pPr>
        <w:pStyle w:val="Help"/>
        <w:numPr>
          <w:ilvl w:val="0"/>
          <w:numId w:val="29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De ressources externes</w:t>
      </w:r>
    </w:p>
    <w:p w:rsidR="00797537" w:rsidRPr="007A7165" w:rsidRDefault="00797537" w:rsidP="00E42F56">
      <w:pPr>
        <w:pStyle w:val="Titre2"/>
        <w:rPr>
          <w:i w:val="0"/>
          <w:iCs/>
          <w:color w:val="4472C4" w:themeColor="accent1"/>
        </w:rPr>
      </w:pPr>
      <w:bookmarkStart w:id="24" w:name="_Toc126921802"/>
      <w:r w:rsidRPr="007A7165">
        <w:rPr>
          <w:i w:val="0"/>
          <w:iCs/>
          <w:color w:val="4472C4" w:themeColor="accent1"/>
        </w:rPr>
        <w:t>Choix techniques</w:t>
      </w:r>
      <w:bookmarkEnd w:id="24"/>
    </w:p>
    <w:p w:rsidR="00797537" w:rsidRPr="007A7165" w:rsidRDefault="00797537" w:rsidP="00797537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Les divers choix qui ont été faits pour la réalisation du mandat</w:t>
      </w:r>
      <w:r w:rsidR="007676A0" w:rsidRPr="007A7165">
        <w:rPr>
          <w:i w:val="0"/>
          <w:color w:val="4472C4" w:themeColor="accent1"/>
        </w:rPr>
        <w:t>, en termes de :</w:t>
      </w:r>
    </w:p>
    <w:p w:rsidR="00797537" w:rsidRPr="007A7165" w:rsidRDefault="007676A0" w:rsidP="00797537">
      <w:pPr>
        <w:pStyle w:val="Help"/>
        <w:numPr>
          <w:ilvl w:val="0"/>
          <w:numId w:val="1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Matériel</w:t>
      </w:r>
    </w:p>
    <w:p w:rsidR="007676A0" w:rsidRPr="007A7165" w:rsidRDefault="007676A0" w:rsidP="00797537">
      <w:pPr>
        <w:pStyle w:val="Help"/>
        <w:numPr>
          <w:ilvl w:val="0"/>
          <w:numId w:val="1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S</w:t>
      </w:r>
      <w:r w:rsidR="00797537" w:rsidRPr="007A7165">
        <w:rPr>
          <w:i w:val="0"/>
          <w:color w:val="4472C4" w:themeColor="accent1"/>
        </w:rPr>
        <w:t>ystèmes d'exploitation</w:t>
      </w:r>
    </w:p>
    <w:p w:rsidR="00797537" w:rsidRPr="007A7165" w:rsidRDefault="007676A0" w:rsidP="00797537">
      <w:pPr>
        <w:pStyle w:val="Help"/>
        <w:numPr>
          <w:ilvl w:val="0"/>
          <w:numId w:val="1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 xml:space="preserve">Logiciels tiers (utilitaires, </w:t>
      </w:r>
      <w:proofErr w:type="spellStart"/>
      <w:r w:rsidRPr="007A7165">
        <w:rPr>
          <w:i w:val="0"/>
          <w:color w:val="4472C4" w:themeColor="accent1"/>
        </w:rPr>
        <w:t>frameworks</w:t>
      </w:r>
      <w:proofErr w:type="spellEnd"/>
      <w:r w:rsidRPr="007A7165">
        <w:rPr>
          <w:i w:val="0"/>
          <w:color w:val="4472C4" w:themeColor="accent1"/>
        </w:rPr>
        <w:t xml:space="preserve">, navigateurs </w:t>
      </w:r>
      <w:r w:rsidR="007A7165" w:rsidRPr="007A7165">
        <w:rPr>
          <w:i w:val="0"/>
          <w:color w:val="4472C4" w:themeColor="accent1"/>
        </w:rPr>
        <w:t>cible,</w:t>
      </w:r>
      <w:r w:rsidRPr="007A7165">
        <w:rPr>
          <w:i w:val="0"/>
          <w:color w:val="4472C4" w:themeColor="accent1"/>
        </w:rPr>
        <w:t>)</w:t>
      </w:r>
    </w:p>
    <w:p w:rsidR="00797537" w:rsidRPr="007A7165" w:rsidRDefault="007676A0" w:rsidP="00B557E4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 xml:space="preserve">Pour chaque élément cité, on donnera une justification du choix </w:t>
      </w:r>
      <w:r w:rsidR="00B557E4" w:rsidRPr="007A7165">
        <w:rPr>
          <w:i w:val="0"/>
          <w:color w:val="4472C4" w:themeColor="accent1"/>
        </w:rPr>
        <w:t>et on fera la distinction entre ce qui concerne le travail de réalisation et ce qui concerne l’utilisation en production</w:t>
      </w:r>
    </w:p>
    <w:p w:rsidR="00E42F56" w:rsidRPr="007A7165" w:rsidRDefault="00E42F56" w:rsidP="00E42F56">
      <w:pPr>
        <w:pStyle w:val="Titre2"/>
        <w:rPr>
          <w:i w:val="0"/>
          <w:iCs/>
          <w:color w:val="4472C4" w:themeColor="accent1"/>
        </w:rPr>
      </w:pPr>
      <w:bookmarkStart w:id="25" w:name="_Toc126921803"/>
      <w:r w:rsidRPr="007A7165">
        <w:rPr>
          <w:i w:val="0"/>
          <w:iCs/>
          <w:color w:val="4472C4" w:themeColor="accent1"/>
        </w:rPr>
        <w:t>Modèle Logique de données</w:t>
      </w:r>
      <w:bookmarkEnd w:id="25"/>
    </w:p>
    <w:p w:rsidR="00B557E4" w:rsidRPr="007A7165" w:rsidRDefault="00B557E4" w:rsidP="00B557E4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Selon le type de projet :</w:t>
      </w:r>
    </w:p>
    <w:p w:rsidR="00B557E4" w:rsidRPr="007A7165" w:rsidRDefault="00B557E4" w:rsidP="00B557E4">
      <w:pPr>
        <w:pStyle w:val="Help"/>
        <w:numPr>
          <w:ilvl w:val="0"/>
          <w:numId w:val="2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Modèle de base de données</w:t>
      </w:r>
    </w:p>
    <w:p w:rsidR="00B557E4" w:rsidRPr="007A7165" w:rsidRDefault="00B557E4" w:rsidP="00B557E4">
      <w:pPr>
        <w:pStyle w:val="Help"/>
        <w:numPr>
          <w:ilvl w:val="0"/>
          <w:numId w:val="2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Diagramme de classe</w:t>
      </w:r>
    </w:p>
    <w:p w:rsidR="00B557E4" w:rsidRPr="007A7165" w:rsidRDefault="00B557E4" w:rsidP="00B557E4">
      <w:pPr>
        <w:pStyle w:val="Help"/>
        <w:numPr>
          <w:ilvl w:val="0"/>
          <w:numId w:val="2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Topologie réseau</w:t>
      </w:r>
    </w:p>
    <w:p w:rsidR="00B557E4" w:rsidRPr="007A7165" w:rsidRDefault="00B557E4" w:rsidP="00B557E4">
      <w:pPr>
        <w:pStyle w:val="Help"/>
        <w:numPr>
          <w:ilvl w:val="0"/>
          <w:numId w:val="2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…</w:t>
      </w:r>
    </w:p>
    <w:p w:rsidR="00B557E4" w:rsidRPr="007A7165" w:rsidRDefault="00B557E4" w:rsidP="00B557E4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Cette section ne peut être supprimée qu’avec l’accord explicite du chef de projet</w:t>
      </w:r>
    </w:p>
    <w:p w:rsidR="00E42F56" w:rsidRPr="007A7165" w:rsidRDefault="005B43CB" w:rsidP="00E42F56">
      <w:pPr>
        <w:pStyle w:val="Titre2"/>
        <w:rPr>
          <w:i w:val="0"/>
          <w:iCs/>
          <w:color w:val="4472C4" w:themeColor="accent1"/>
        </w:rPr>
      </w:pPr>
      <w:bookmarkStart w:id="26" w:name="_Toc126921804"/>
      <w:r w:rsidRPr="007A7165">
        <w:rPr>
          <w:i w:val="0"/>
          <w:iCs/>
          <w:color w:val="4472C4" w:themeColor="accent1"/>
        </w:rPr>
        <w:t>Points techniques spécifiques</w:t>
      </w:r>
      <w:bookmarkEnd w:id="26"/>
    </w:p>
    <w:p w:rsidR="005B43CB" w:rsidRPr="007A7165" w:rsidRDefault="005B43CB" w:rsidP="00F028FF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Pr="007A7165" w:rsidRDefault="005B43CB" w:rsidP="005B43CB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Il peut s’agir de :</w:t>
      </w:r>
    </w:p>
    <w:p w:rsidR="005B43CB" w:rsidRPr="007A7165" w:rsidRDefault="00F028FF" w:rsidP="00373E0A">
      <w:pPr>
        <w:pStyle w:val="Help"/>
        <w:numPr>
          <w:ilvl w:val="0"/>
          <w:numId w:val="1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Découpage modulaire</w:t>
      </w:r>
    </w:p>
    <w:p w:rsidR="005B43CB" w:rsidRPr="007A7165" w:rsidRDefault="005B43CB" w:rsidP="00373E0A">
      <w:pPr>
        <w:pStyle w:val="Help"/>
        <w:numPr>
          <w:ilvl w:val="0"/>
          <w:numId w:val="1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E</w:t>
      </w:r>
      <w:r w:rsidR="00F028FF" w:rsidRPr="007A7165">
        <w:rPr>
          <w:i w:val="0"/>
          <w:color w:val="4472C4" w:themeColor="accent1"/>
        </w:rPr>
        <w:t>ntrées-sorties</w:t>
      </w:r>
    </w:p>
    <w:p w:rsidR="00F028FF" w:rsidRPr="007A7165" w:rsidRDefault="005B43CB" w:rsidP="00373E0A">
      <w:pPr>
        <w:pStyle w:val="Help"/>
        <w:numPr>
          <w:ilvl w:val="0"/>
          <w:numId w:val="18"/>
        </w:numPr>
        <w:rPr>
          <w:i w:val="0"/>
          <w:color w:val="4472C4" w:themeColor="accent1"/>
        </w:rPr>
      </w:pPr>
      <w:proofErr w:type="spellStart"/>
      <w:r w:rsidRPr="007A7165">
        <w:rPr>
          <w:i w:val="0"/>
          <w:color w:val="4472C4" w:themeColor="accent1"/>
        </w:rPr>
        <w:t>P</w:t>
      </w:r>
      <w:r w:rsidR="00F028FF" w:rsidRPr="007A7165">
        <w:rPr>
          <w:i w:val="0"/>
          <w:color w:val="4472C4" w:themeColor="accent1"/>
        </w:rPr>
        <w:t>seudo-code</w:t>
      </w:r>
      <w:proofErr w:type="spellEnd"/>
      <w:r w:rsidR="00F028FF" w:rsidRPr="007A7165">
        <w:rPr>
          <w:i w:val="0"/>
          <w:color w:val="4472C4" w:themeColor="accent1"/>
        </w:rPr>
        <w:t xml:space="preserve"> ou organigramme</w:t>
      </w:r>
      <w:r w:rsidRPr="007A7165">
        <w:rPr>
          <w:i w:val="0"/>
          <w:color w:val="4472C4" w:themeColor="accent1"/>
        </w:rPr>
        <w:t xml:space="preserve"> </w:t>
      </w:r>
      <w:r w:rsidR="009319BC" w:rsidRPr="007A7165">
        <w:rPr>
          <w:i w:val="0"/>
          <w:color w:val="4472C4" w:themeColor="accent1"/>
        </w:rPr>
        <w:t>(d’application ou de scripts)</w:t>
      </w:r>
      <w:r w:rsidR="00F028FF" w:rsidRPr="007A7165">
        <w:rPr>
          <w:i w:val="0"/>
          <w:color w:val="4472C4" w:themeColor="accent1"/>
        </w:rPr>
        <w:t>.</w:t>
      </w:r>
    </w:p>
    <w:p w:rsidR="00F028FF" w:rsidRPr="007A7165" w:rsidRDefault="005B43CB" w:rsidP="00373E0A">
      <w:pPr>
        <w:pStyle w:val="Help"/>
        <w:numPr>
          <w:ilvl w:val="0"/>
          <w:numId w:val="1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</w:t>
      </w:r>
      <w:r w:rsidR="00F028FF" w:rsidRPr="007A7165">
        <w:rPr>
          <w:i w:val="0"/>
          <w:color w:val="4472C4" w:themeColor="accent1"/>
        </w:rPr>
        <w:t>iagramme de navigation des pages</w:t>
      </w:r>
      <w:r w:rsidRPr="007A7165">
        <w:rPr>
          <w:i w:val="0"/>
          <w:color w:val="4472C4" w:themeColor="accent1"/>
        </w:rPr>
        <w:t xml:space="preserve"> (site web)</w:t>
      </w:r>
    </w:p>
    <w:p w:rsidR="005B43CB" w:rsidRPr="007A7165" w:rsidRDefault="005B43CB" w:rsidP="00373E0A">
      <w:pPr>
        <w:pStyle w:val="Help"/>
        <w:numPr>
          <w:ilvl w:val="0"/>
          <w:numId w:val="1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Diagramme de séquence</w:t>
      </w:r>
    </w:p>
    <w:p w:rsidR="009319BC" w:rsidRPr="007A7165" w:rsidRDefault="009319BC" w:rsidP="00373E0A">
      <w:pPr>
        <w:pStyle w:val="Help"/>
        <w:numPr>
          <w:ilvl w:val="0"/>
          <w:numId w:val="18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Diagramme d’état</w:t>
      </w:r>
    </w:p>
    <w:p w:rsidR="004D2F9B" w:rsidRPr="007A7165" w:rsidRDefault="004D2F9B" w:rsidP="004D2F9B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NOTE : Evitez d’inclure les listings des sources, à moins que vous ne désiriez en expliquer une partie vous paraissant particulièrement importante. Dans ce cas n’incluez que cette partie…</w:t>
      </w:r>
    </w:p>
    <w:p w:rsidR="009319BC" w:rsidRPr="007A7165" w:rsidRDefault="009319BC" w:rsidP="009319BC">
      <w:pPr>
        <w:pStyle w:val="Titre3"/>
        <w:rPr>
          <w:color w:val="4472C4" w:themeColor="accent1"/>
        </w:rPr>
      </w:pPr>
      <w:bookmarkStart w:id="27" w:name="_Toc126921805"/>
      <w:r w:rsidRPr="007A7165">
        <w:rPr>
          <w:color w:val="4472C4" w:themeColor="accent1"/>
        </w:rPr>
        <w:t>Point 1</w:t>
      </w:r>
      <w:bookmarkEnd w:id="27"/>
    </w:p>
    <w:p w:rsidR="009319BC" w:rsidRPr="007A7165" w:rsidRDefault="009319BC" w:rsidP="009319BC">
      <w:pPr>
        <w:pStyle w:val="Titre3"/>
        <w:rPr>
          <w:color w:val="4472C4" w:themeColor="accent1"/>
        </w:rPr>
      </w:pPr>
      <w:bookmarkStart w:id="28" w:name="_Toc126921806"/>
      <w:r w:rsidRPr="007A7165">
        <w:rPr>
          <w:color w:val="4472C4" w:themeColor="accent1"/>
        </w:rPr>
        <w:t>Point 2</w:t>
      </w:r>
      <w:bookmarkEnd w:id="28"/>
    </w:p>
    <w:p w:rsidR="009319BC" w:rsidRPr="007A7165" w:rsidRDefault="009319BC" w:rsidP="009319BC">
      <w:pPr>
        <w:pStyle w:val="Titre3"/>
        <w:rPr>
          <w:color w:val="4472C4" w:themeColor="accent1"/>
        </w:rPr>
      </w:pPr>
      <w:bookmarkStart w:id="29" w:name="_Toc126921807"/>
      <w:r w:rsidRPr="007A7165">
        <w:rPr>
          <w:color w:val="4472C4" w:themeColor="accent1"/>
        </w:rPr>
        <w:t>Point …</w:t>
      </w:r>
      <w:bookmarkEnd w:id="29"/>
    </w:p>
    <w:bookmarkEnd w:id="21"/>
    <w:bookmarkEnd w:id="22"/>
    <w:bookmarkEnd w:id="23"/>
    <w:p w:rsidR="00D23E24" w:rsidRPr="007A7165" w:rsidRDefault="00D23E24" w:rsidP="00D23E24">
      <w:pPr>
        <w:pStyle w:val="Help"/>
        <w:rPr>
          <w:b/>
          <w:i w:val="0"/>
          <w:color w:val="4472C4" w:themeColor="accent1"/>
          <w:u w:val="single"/>
        </w:rPr>
      </w:pPr>
    </w:p>
    <w:p w:rsidR="00D23E24" w:rsidRPr="007A7165" w:rsidRDefault="00D23E24" w:rsidP="00D23E24">
      <w:pPr>
        <w:pStyle w:val="Help"/>
        <w:rPr>
          <w:b/>
          <w:i w:val="0"/>
          <w:color w:val="4472C4" w:themeColor="accent1"/>
        </w:rPr>
      </w:pPr>
      <w:r w:rsidRPr="007A7165">
        <w:rPr>
          <w:b/>
          <w:i w:val="0"/>
          <w:color w:val="4472C4" w:themeColor="accent1"/>
          <w:u w:val="single"/>
        </w:rPr>
        <w:t xml:space="preserve">Attention </w:t>
      </w:r>
      <w:r w:rsidRPr="007A7165">
        <w:rPr>
          <w:b/>
          <w:i w:val="0"/>
          <w:color w:val="4472C4" w:themeColor="accent1"/>
        </w:rPr>
        <w:t>: Tout ce qui précède doit permettre à une autre personne de maintenir et modifier votre projet sans votre aide !</w:t>
      </w:r>
    </w:p>
    <w:p w:rsidR="00CF39A8" w:rsidRPr="007A7165" w:rsidRDefault="00D23E24" w:rsidP="00AA0785">
      <w:pPr>
        <w:pStyle w:val="Titre2"/>
        <w:rPr>
          <w:i w:val="0"/>
          <w:iCs/>
          <w:color w:val="4472C4" w:themeColor="accent1"/>
        </w:rPr>
      </w:pPr>
      <w:bookmarkStart w:id="30" w:name="_Toc126921808"/>
      <w:r w:rsidRPr="007A7165">
        <w:rPr>
          <w:i w:val="0"/>
          <w:iCs/>
          <w:color w:val="4472C4" w:themeColor="accent1"/>
        </w:rPr>
        <w:t>Livraisons</w:t>
      </w:r>
      <w:bookmarkEnd w:id="30"/>
    </w:p>
    <w:p w:rsidR="00D23E24" w:rsidRPr="007A7165" w:rsidRDefault="00D23E24" w:rsidP="00297836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Identification, date et raison de chaque livraison formelle effectuée au cours du projet.</w:t>
      </w:r>
    </w:p>
    <w:p w:rsidR="004D2F9B" w:rsidRPr="007A7165" w:rsidRDefault="004D2F9B" w:rsidP="00275AC1">
      <w:pPr>
        <w:pStyle w:val="Titre1"/>
      </w:pPr>
      <w:bookmarkStart w:id="31" w:name="_Toc126921809"/>
      <w:bookmarkStart w:id="32" w:name="_Toc25553321"/>
      <w:bookmarkStart w:id="33" w:name="_Toc71691025"/>
      <w:r w:rsidRPr="007A7165">
        <w:t>Tests</w:t>
      </w:r>
      <w:bookmarkEnd w:id="31"/>
    </w:p>
    <w:p w:rsidR="00CF39A8" w:rsidRPr="007A7165" w:rsidRDefault="004D2F9B" w:rsidP="0049659A">
      <w:pPr>
        <w:pStyle w:val="Titre2"/>
        <w:rPr>
          <w:i w:val="0"/>
          <w:iCs/>
          <w:color w:val="4472C4" w:themeColor="accent1"/>
        </w:rPr>
      </w:pPr>
      <w:bookmarkStart w:id="34" w:name="_Toc126921810"/>
      <w:r w:rsidRPr="007A7165">
        <w:rPr>
          <w:i w:val="0"/>
          <w:iCs/>
          <w:color w:val="4472C4" w:themeColor="accent1"/>
        </w:rPr>
        <w:t>T</w:t>
      </w:r>
      <w:r w:rsidR="0049659A" w:rsidRPr="007A7165">
        <w:rPr>
          <w:i w:val="0"/>
          <w:iCs/>
          <w:color w:val="4472C4" w:themeColor="accent1"/>
        </w:rPr>
        <w:t>est</w:t>
      </w:r>
      <w:bookmarkEnd w:id="32"/>
      <w:r w:rsidR="0049659A" w:rsidRPr="007A7165">
        <w:rPr>
          <w:i w:val="0"/>
          <w:iCs/>
          <w:color w:val="4472C4" w:themeColor="accent1"/>
        </w:rPr>
        <w:t>s effectués</w:t>
      </w:r>
      <w:bookmarkEnd w:id="33"/>
      <w:bookmarkEnd w:id="34"/>
    </w:p>
    <w:p w:rsidR="00647782" w:rsidRPr="007A7165" w:rsidRDefault="004D2F9B" w:rsidP="004D2F9B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Tableau de résultat des tests, tels que décrit dans le support de cours ICT-431</w:t>
      </w:r>
    </w:p>
    <w:p w:rsidR="00CF39A8" w:rsidRPr="007A7165" w:rsidRDefault="0049659A" w:rsidP="0049659A">
      <w:pPr>
        <w:pStyle w:val="Titre2"/>
        <w:rPr>
          <w:i w:val="0"/>
          <w:iCs/>
          <w:color w:val="4472C4" w:themeColor="accent1"/>
        </w:rPr>
      </w:pPr>
      <w:bookmarkStart w:id="35" w:name="_Toc25553322"/>
      <w:bookmarkStart w:id="36" w:name="_Toc71691026"/>
      <w:bookmarkStart w:id="37" w:name="_Toc126921811"/>
      <w:r w:rsidRPr="007A7165">
        <w:rPr>
          <w:i w:val="0"/>
          <w:iCs/>
          <w:color w:val="4472C4" w:themeColor="accent1"/>
        </w:rPr>
        <w:t xml:space="preserve">Erreurs </w:t>
      </w:r>
      <w:bookmarkEnd w:id="35"/>
      <w:r w:rsidRPr="007A7165">
        <w:rPr>
          <w:i w:val="0"/>
          <w:iCs/>
          <w:color w:val="4472C4" w:themeColor="accent1"/>
        </w:rPr>
        <w:t>restantes</w:t>
      </w:r>
      <w:bookmarkEnd w:id="36"/>
      <w:bookmarkEnd w:id="37"/>
      <w:r w:rsidRPr="007A7165">
        <w:rPr>
          <w:i w:val="0"/>
          <w:iCs/>
          <w:color w:val="4472C4" w:themeColor="accent1"/>
        </w:rPr>
        <w:t xml:space="preserve">  </w:t>
      </w:r>
    </w:p>
    <w:p w:rsidR="00CF39A8" w:rsidRPr="007A7165" w:rsidRDefault="0049659A" w:rsidP="00297836">
      <w:pPr>
        <w:pStyle w:val="Help"/>
        <w:rPr>
          <w:i w:val="0"/>
          <w:color w:val="4472C4" w:themeColor="accent1"/>
        </w:rPr>
      </w:pPr>
      <w:bookmarkStart w:id="38" w:name="_Toc25553323"/>
      <w:r w:rsidRPr="007A7165">
        <w:rPr>
          <w:i w:val="0"/>
          <w:color w:val="4472C4" w:themeColor="accent1"/>
        </w:rPr>
        <w:t xml:space="preserve">S'il reste encore des </w:t>
      </w:r>
      <w:proofErr w:type="gramStart"/>
      <w:r w:rsidRPr="007A7165">
        <w:rPr>
          <w:i w:val="0"/>
          <w:color w:val="4472C4" w:themeColor="accent1"/>
        </w:rPr>
        <w:t>erreurs:</w:t>
      </w:r>
      <w:proofErr w:type="gramEnd"/>
      <w:r w:rsidRPr="007A7165">
        <w:rPr>
          <w:i w:val="0"/>
          <w:color w:val="4472C4" w:themeColor="accent1"/>
        </w:rPr>
        <w:t xml:space="preserve"> </w:t>
      </w:r>
    </w:p>
    <w:p w:rsidR="0049659A" w:rsidRPr="007A7165" w:rsidRDefault="0049659A" w:rsidP="00297836">
      <w:pPr>
        <w:pStyle w:val="Help"/>
        <w:numPr>
          <w:ilvl w:val="0"/>
          <w:numId w:val="21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Description détaillée</w:t>
      </w:r>
    </w:p>
    <w:p w:rsidR="0049659A" w:rsidRPr="007A7165" w:rsidRDefault="0049659A" w:rsidP="00297836">
      <w:pPr>
        <w:pStyle w:val="Help"/>
        <w:numPr>
          <w:ilvl w:val="0"/>
          <w:numId w:val="21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Conséquences sur l'utilisation du produit</w:t>
      </w:r>
      <w:bookmarkEnd w:id="38"/>
    </w:p>
    <w:p w:rsidR="00CF39A8" w:rsidRPr="007A7165" w:rsidRDefault="0049659A" w:rsidP="00297836">
      <w:pPr>
        <w:pStyle w:val="Help"/>
        <w:numPr>
          <w:ilvl w:val="0"/>
          <w:numId w:val="21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Actions envisagées ou possibles</w:t>
      </w:r>
    </w:p>
    <w:p w:rsidR="00CF39A8" w:rsidRPr="007A7165" w:rsidRDefault="00AA0785" w:rsidP="00275AC1">
      <w:pPr>
        <w:pStyle w:val="Titre1"/>
      </w:pPr>
      <w:bookmarkStart w:id="39" w:name="_Toc25553328"/>
      <w:bookmarkStart w:id="40" w:name="_Toc71703263"/>
      <w:bookmarkStart w:id="41" w:name="_Toc126921812"/>
      <w:r w:rsidRPr="007A7165">
        <w:t>C</w:t>
      </w:r>
      <w:bookmarkEnd w:id="39"/>
      <w:bookmarkEnd w:id="40"/>
      <w:r w:rsidR="00684B3D" w:rsidRPr="007A7165">
        <w:t>onclusions</w:t>
      </w:r>
      <w:bookmarkEnd w:id="41"/>
    </w:p>
    <w:p w:rsidR="00CF39A8" w:rsidRPr="007A7165" w:rsidRDefault="00AA0785" w:rsidP="002A1DB5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 xml:space="preserve">Développez en tous cas les points </w:t>
      </w:r>
      <w:proofErr w:type="gramStart"/>
      <w:r w:rsidRPr="007A7165">
        <w:rPr>
          <w:i w:val="0"/>
          <w:color w:val="4472C4" w:themeColor="accent1"/>
        </w:rPr>
        <w:t>suivants:</w:t>
      </w:r>
      <w:proofErr w:type="gramEnd"/>
    </w:p>
    <w:p w:rsidR="00AA0785" w:rsidRPr="007A7165" w:rsidRDefault="00AA0785" w:rsidP="002A1DB5">
      <w:pPr>
        <w:pStyle w:val="Help"/>
        <w:numPr>
          <w:ilvl w:val="0"/>
          <w:numId w:val="25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Objectifs atteints / non-atteints</w:t>
      </w:r>
    </w:p>
    <w:p w:rsidR="00716E7F" w:rsidRPr="007A7165" w:rsidRDefault="00716E7F" w:rsidP="002A1DB5">
      <w:pPr>
        <w:pStyle w:val="Help"/>
        <w:numPr>
          <w:ilvl w:val="0"/>
          <w:numId w:val="25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Comparaison entre ce qui avait prévu et ce qui s’est passé, en termes de planning et (éventuellement) de budget</w:t>
      </w:r>
    </w:p>
    <w:p w:rsidR="00AA0785" w:rsidRPr="007A7165" w:rsidRDefault="00AA0785" w:rsidP="002A1DB5">
      <w:pPr>
        <w:pStyle w:val="Help"/>
        <w:numPr>
          <w:ilvl w:val="0"/>
          <w:numId w:val="25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Points positifs / négatifs</w:t>
      </w:r>
    </w:p>
    <w:p w:rsidR="00AA0785" w:rsidRPr="007A7165" w:rsidRDefault="00AA0785" w:rsidP="002A1DB5">
      <w:pPr>
        <w:pStyle w:val="Help"/>
        <w:numPr>
          <w:ilvl w:val="0"/>
          <w:numId w:val="25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Difficultés particulières</w:t>
      </w:r>
    </w:p>
    <w:p w:rsidR="00CF39A8" w:rsidRPr="007A7165" w:rsidRDefault="00AA0785" w:rsidP="002A1DB5">
      <w:pPr>
        <w:pStyle w:val="Help"/>
        <w:numPr>
          <w:ilvl w:val="0"/>
          <w:numId w:val="25"/>
        </w:numPr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Suites possibles pour le projet (évolutions &amp; améliorations)</w:t>
      </w:r>
    </w:p>
    <w:p w:rsidR="00CF39A8" w:rsidRPr="007A7165" w:rsidRDefault="00AA0785" w:rsidP="00275AC1">
      <w:pPr>
        <w:pStyle w:val="Titre1"/>
      </w:pPr>
      <w:bookmarkStart w:id="42" w:name="_Toc71703264"/>
      <w:bookmarkStart w:id="43" w:name="_Toc126921813"/>
      <w:r w:rsidRPr="007A7165">
        <w:t>A</w:t>
      </w:r>
      <w:bookmarkEnd w:id="42"/>
      <w:r w:rsidR="00684B3D" w:rsidRPr="007A7165">
        <w:t>nnexes</w:t>
      </w:r>
      <w:bookmarkEnd w:id="43"/>
    </w:p>
    <w:p w:rsidR="00CF39A8" w:rsidRPr="007A7165" w:rsidRDefault="00AA0785" w:rsidP="00AA0785">
      <w:pPr>
        <w:pStyle w:val="Titre2"/>
        <w:rPr>
          <w:i w:val="0"/>
          <w:iCs/>
          <w:color w:val="4472C4" w:themeColor="accent1"/>
        </w:rPr>
      </w:pPr>
      <w:bookmarkStart w:id="44" w:name="_Toc71703265"/>
      <w:bookmarkStart w:id="45" w:name="_Toc126921814"/>
      <w:r w:rsidRPr="007A7165">
        <w:rPr>
          <w:i w:val="0"/>
          <w:iCs/>
          <w:color w:val="4472C4" w:themeColor="accent1"/>
        </w:rPr>
        <w:t>Sources – Bibliographie</w:t>
      </w:r>
      <w:bookmarkEnd w:id="44"/>
      <w:bookmarkEnd w:id="45"/>
    </w:p>
    <w:p w:rsidR="00CF39A8" w:rsidRPr="007A7165" w:rsidRDefault="00AA0785" w:rsidP="002A1DB5">
      <w:pPr>
        <w:pStyle w:val="Help"/>
        <w:rPr>
          <w:i w:val="0"/>
          <w:color w:val="4472C4" w:themeColor="accent1"/>
        </w:rPr>
      </w:pPr>
      <w:r w:rsidRPr="007A7165">
        <w:rPr>
          <w:i w:val="0"/>
          <w:color w:val="4472C4" w:themeColor="accent1"/>
        </w:rPr>
        <w:t>Liste des livres utilisé</w:t>
      </w:r>
      <w:r w:rsidR="00ED3A54" w:rsidRPr="007A7165">
        <w:rPr>
          <w:i w:val="0"/>
          <w:color w:val="4472C4" w:themeColor="accent1"/>
        </w:rPr>
        <w:t>s</w:t>
      </w:r>
      <w:r w:rsidRPr="007A7165">
        <w:rPr>
          <w:i w:val="0"/>
          <w:color w:val="4472C4" w:themeColor="accent1"/>
        </w:rPr>
        <w:t xml:space="preserve"> (Titre, auteur, date), des sites Internet (URL) consultés, des articles (Revue, date, titre, </w:t>
      </w:r>
      <w:proofErr w:type="gramStart"/>
      <w:r w:rsidRPr="007A7165">
        <w:rPr>
          <w:i w:val="0"/>
          <w:color w:val="4472C4" w:themeColor="accent1"/>
        </w:rPr>
        <w:t>auteur)…</w:t>
      </w:r>
      <w:proofErr w:type="gramEnd"/>
      <w:r w:rsidRPr="007A7165">
        <w:rPr>
          <w:i w:val="0"/>
          <w:color w:val="4472C4" w:themeColor="accent1"/>
        </w:rPr>
        <w:t xml:space="preserve"> Et de toutes les aides externes (noms)   </w:t>
      </w:r>
    </w:p>
    <w:p w:rsidR="00AA0785" w:rsidRPr="007A7165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126921815"/>
      <w:r w:rsidRPr="007A7165">
        <w:rPr>
          <w:i w:val="0"/>
          <w:iCs/>
        </w:rPr>
        <w:t xml:space="preserve">Journal de bord </w:t>
      </w:r>
      <w:bookmarkEnd w:id="46"/>
      <w:bookmarkEnd w:id="47"/>
      <w:r w:rsidR="00E109AA" w:rsidRPr="007A7165">
        <w:rPr>
          <w:i w:val="0"/>
          <w:iCs/>
        </w:rPr>
        <w:t>du projet</w:t>
      </w:r>
      <w:bookmarkEnd w:id="48"/>
    </w:p>
    <w:p w:rsidR="00AA0785" w:rsidRPr="007A716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7A7165" w:rsidRPr="007A7165" w:rsidTr="002C6F74">
        <w:tc>
          <w:tcPr>
            <w:tcW w:w="1134" w:type="dxa"/>
          </w:tcPr>
          <w:p w:rsidR="00E109AA" w:rsidRPr="007A7165" w:rsidRDefault="00E109AA" w:rsidP="00F53ED8">
            <w:pPr>
              <w:rPr>
                <w:b/>
              </w:rPr>
            </w:pPr>
            <w:r w:rsidRPr="007A7165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7A7165" w:rsidRDefault="002C6F74" w:rsidP="00F53ED8">
            <w:pPr>
              <w:rPr>
                <w:b/>
              </w:rPr>
            </w:pPr>
            <w:r w:rsidRPr="007A7165">
              <w:rPr>
                <w:b/>
              </w:rPr>
              <w:t>Evénement</w:t>
            </w:r>
            <w:r w:rsidR="00E109AA" w:rsidRPr="007A7165">
              <w:rPr>
                <w:b/>
              </w:rPr>
              <w:t xml:space="preserve"> </w:t>
            </w:r>
          </w:p>
        </w:tc>
      </w:tr>
      <w:tr w:rsidR="002C6F74" w:rsidRPr="007A7165" w:rsidTr="002C6F74">
        <w:tc>
          <w:tcPr>
            <w:tcW w:w="1134" w:type="dxa"/>
          </w:tcPr>
          <w:p w:rsidR="00E109AA" w:rsidRPr="007A7165" w:rsidRDefault="00E109AA" w:rsidP="00F53ED8"/>
        </w:tc>
        <w:tc>
          <w:tcPr>
            <w:tcW w:w="7652" w:type="dxa"/>
          </w:tcPr>
          <w:p w:rsidR="00E109AA" w:rsidRPr="007A7165" w:rsidRDefault="00E109AA" w:rsidP="00F53ED8"/>
        </w:tc>
      </w:tr>
    </w:tbl>
    <w:p w:rsidR="00591119" w:rsidRPr="007A7165" w:rsidRDefault="00591119" w:rsidP="00591119">
      <w:pPr>
        <w:rPr>
          <w:szCs w:val="14"/>
        </w:rPr>
      </w:pPr>
    </w:p>
    <w:p w:rsidR="000578E9" w:rsidRPr="007A7165" w:rsidRDefault="000578E9" w:rsidP="000578E9">
      <w:pPr>
        <w:pStyle w:val="Titre2"/>
        <w:rPr>
          <w:i w:val="0"/>
          <w:iCs/>
        </w:rPr>
      </w:pPr>
      <w:bookmarkStart w:id="49" w:name="_Toc126921816"/>
      <w:r w:rsidRPr="007A7165">
        <w:rPr>
          <w:i w:val="0"/>
          <w:iCs/>
        </w:rPr>
        <w:t>Journal de travail du projet</w:t>
      </w:r>
      <w:bookmarkEnd w:id="49"/>
    </w:p>
    <w:p w:rsidR="000578E9" w:rsidRPr="007A7165" w:rsidRDefault="000578E9" w:rsidP="000578E9"/>
    <w:tbl>
      <w:tblPr>
        <w:tblW w:w="164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1295"/>
        <w:gridCol w:w="13725"/>
      </w:tblGrid>
      <w:tr w:rsidR="007A7165" w:rsidRPr="007A7165" w:rsidTr="000578E9">
        <w:tc>
          <w:tcPr>
            <w:tcW w:w="1134" w:type="dxa"/>
          </w:tcPr>
          <w:p w:rsidR="000578E9" w:rsidRPr="007A7165" w:rsidRDefault="000578E9" w:rsidP="00253C64">
            <w:pPr>
              <w:rPr>
                <w:b/>
              </w:rPr>
            </w:pPr>
            <w:r w:rsidRPr="007A7165">
              <w:rPr>
                <w:b/>
              </w:rPr>
              <w:t>Date</w:t>
            </w:r>
          </w:p>
        </w:tc>
        <w:tc>
          <w:tcPr>
            <w:tcW w:w="1304" w:type="dxa"/>
          </w:tcPr>
          <w:p w:rsidR="000578E9" w:rsidRPr="007A7165" w:rsidRDefault="000578E9" w:rsidP="00253C64">
            <w:pPr>
              <w:rPr>
                <w:b/>
              </w:rPr>
            </w:pPr>
            <w:r w:rsidRPr="007A7165">
              <w:rPr>
                <w:b/>
              </w:rPr>
              <w:t>Durée (h)</w:t>
            </w:r>
          </w:p>
        </w:tc>
        <w:tc>
          <w:tcPr>
            <w:tcW w:w="14000" w:type="dxa"/>
          </w:tcPr>
          <w:p w:rsidR="000578E9" w:rsidRPr="007A7165" w:rsidRDefault="000578E9" w:rsidP="00253C64">
            <w:pPr>
              <w:rPr>
                <w:b/>
              </w:rPr>
            </w:pPr>
            <w:r w:rsidRPr="007A7165">
              <w:rPr>
                <w:b/>
              </w:rPr>
              <w:t xml:space="preserve">Travail effectué </w:t>
            </w:r>
          </w:p>
        </w:tc>
      </w:tr>
      <w:tr w:rsidR="007A7165" w:rsidRPr="007A7165" w:rsidTr="000578E9">
        <w:tc>
          <w:tcPr>
            <w:tcW w:w="1134" w:type="dxa"/>
          </w:tcPr>
          <w:p w:rsidR="000578E9" w:rsidRPr="007A7165" w:rsidRDefault="00043AD6" w:rsidP="00253C64">
            <w:r w:rsidRPr="007A7165">
              <w:t>01.02.2023</w:t>
            </w:r>
          </w:p>
        </w:tc>
        <w:tc>
          <w:tcPr>
            <w:tcW w:w="1304" w:type="dxa"/>
          </w:tcPr>
          <w:p w:rsidR="000578E9" w:rsidRPr="007A7165" w:rsidRDefault="00043AD6" w:rsidP="00253C64">
            <w:r w:rsidRPr="007A7165">
              <w:t>1h30</w:t>
            </w:r>
          </w:p>
        </w:tc>
        <w:tc>
          <w:tcPr>
            <w:tcW w:w="14000" w:type="dxa"/>
          </w:tcPr>
          <w:p w:rsidR="00043AD6" w:rsidRPr="007A7165" w:rsidRDefault="00043AD6" w:rsidP="00253C64">
            <w:r w:rsidRPr="007A7165">
              <w:t>Introduction du module plus faire la maquette</w:t>
            </w:r>
          </w:p>
        </w:tc>
      </w:tr>
      <w:tr w:rsidR="007A7165" w:rsidRPr="007A7165" w:rsidTr="000578E9">
        <w:tc>
          <w:tcPr>
            <w:tcW w:w="1134" w:type="dxa"/>
          </w:tcPr>
          <w:p w:rsidR="00043AD6" w:rsidRPr="007A7165" w:rsidRDefault="00043AD6" w:rsidP="00253C64">
            <w:r w:rsidRPr="007A7165">
              <w:t>03.02.2023</w:t>
            </w:r>
          </w:p>
        </w:tc>
        <w:tc>
          <w:tcPr>
            <w:tcW w:w="1304" w:type="dxa"/>
          </w:tcPr>
          <w:p w:rsidR="00043AD6" w:rsidRPr="007A7165" w:rsidRDefault="00043AD6" w:rsidP="00253C64">
            <w:r w:rsidRPr="007A7165">
              <w:t>5h25</w:t>
            </w:r>
          </w:p>
        </w:tc>
        <w:tc>
          <w:tcPr>
            <w:tcW w:w="14000" w:type="dxa"/>
          </w:tcPr>
          <w:p w:rsidR="00043AD6" w:rsidRPr="007A7165" w:rsidRDefault="00043AD6" w:rsidP="00253C64">
            <w:r w:rsidRPr="007A7165">
              <w:t>Absent (rattraper)</w:t>
            </w:r>
          </w:p>
        </w:tc>
      </w:tr>
      <w:tr w:rsidR="007A7165" w:rsidRPr="007A7165" w:rsidTr="000578E9">
        <w:tc>
          <w:tcPr>
            <w:tcW w:w="1134" w:type="dxa"/>
          </w:tcPr>
          <w:p w:rsidR="00043AD6" w:rsidRPr="007A7165" w:rsidRDefault="00043AD6" w:rsidP="00253C64">
            <w:r w:rsidRPr="007A7165">
              <w:t>08.02.2023</w:t>
            </w:r>
          </w:p>
        </w:tc>
        <w:tc>
          <w:tcPr>
            <w:tcW w:w="1304" w:type="dxa"/>
          </w:tcPr>
          <w:p w:rsidR="00043AD6" w:rsidRPr="007A7165" w:rsidRDefault="00043AD6" w:rsidP="00253C64">
            <w:r w:rsidRPr="007A7165">
              <w:t>1h30</w:t>
            </w:r>
          </w:p>
        </w:tc>
        <w:tc>
          <w:tcPr>
            <w:tcW w:w="14000" w:type="dxa"/>
          </w:tcPr>
          <w:p w:rsidR="00043AD6" w:rsidRPr="007A7165" w:rsidRDefault="00043AD6" w:rsidP="00253C64">
            <w:r w:rsidRPr="007A7165">
              <w:t>Code python</w:t>
            </w:r>
          </w:p>
        </w:tc>
      </w:tr>
      <w:tr w:rsidR="00043AD6" w:rsidRPr="007A7165" w:rsidTr="000578E9">
        <w:tc>
          <w:tcPr>
            <w:tcW w:w="1134" w:type="dxa"/>
          </w:tcPr>
          <w:p w:rsidR="00043AD6" w:rsidRPr="007A7165" w:rsidRDefault="00043AD6" w:rsidP="00253C64">
            <w:r w:rsidRPr="007A7165">
              <w:t>10.02.2023</w:t>
            </w:r>
          </w:p>
        </w:tc>
        <w:tc>
          <w:tcPr>
            <w:tcW w:w="1304" w:type="dxa"/>
          </w:tcPr>
          <w:p w:rsidR="00043AD6" w:rsidRPr="007A7165" w:rsidRDefault="00043AD6" w:rsidP="00253C64">
            <w:r w:rsidRPr="007A7165">
              <w:t>5h25</w:t>
            </w:r>
          </w:p>
        </w:tc>
        <w:tc>
          <w:tcPr>
            <w:tcW w:w="14000" w:type="dxa"/>
          </w:tcPr>
          <w:p w:rsidR="00043AD6" w:rsidRPr="007A7165" w:rsidRDefault="00043AD6" w:rsidP="00253C64">
            <w:r w:rsidRPr="007A7165">
              <w:t xml:space="preserve">Finir le code, remplir le </w:t>
            </w:r>
            <w:proofErr w:type="spellStart"/>
            <w:r w:rsidRPr="007A7165">
              <w:t>word</w:t>
            </w:r>
            <w:proofErr w:type="spellEnd"/>
            <w:r w:rsidRPr="007A7165">
              <w:t xml:space="preserve"> plus rendre le travail du sprint 1</w:t>
            </w:r>
          </w:p>
        </w:tc>
      </w:tr>
      <w:tr w:rsidR="00B3705B" w:rsidRPr="007A7165" w:rsidTr="000578E9">
        <w:tc>
          <w:tcPr>
            <w:tcW w:w="1134" w:type="dxa"/>
          </w:tcPr>
          <w:p w:rsidR="00B3705B" w:rsidRPr="007A7165" w:rsidRDefault="00B3705B" w:rsidP="00253C64">
            <w:r>
              <w:t>22.02.2023</w:t>
            </w:r>
          </w:p>
        </w:tc>
        <w:tc>
          <w:tcPr>
            <w:tcW w:w="1304" w:type="dxa"/>
          </w:tcPr>
          <w:p w:rsidR="00B3705B" w:rsidRPr="007A7165" w:rsidRDefault="00B3705B" w:rsidP="00253C64">
            <w:r>
              <w:t>1h30</w:t>
            </w:r>
          </w:p>
        </w:tc>
        <w:tc>
          <w:tcPr>
            <w:tcW w:w="14000" w:type="dxa"/>
          </w:tcPr>
          <w:p w:rsidR="00B3705B" w:rsidRPr="007A7165" w:rsidRDefault="00B3705B" w:rsidP="00253C64">
            <w:r>
              <w:t>Correction de tasse_4</w:t>
            </w:r>
          </w:p>
        </w:tc>
      </w:tr>
    </w:tbl>
    <w:p w:rsidR="000578E9" w:rsidRPr="007A7165" w:rsidRDefault="000578E9" w:rsidP="00591119">
      <w:pPr>
        <w:rPr>
          <w:szCs w:val="14"/>
        </w:rPr>
      </w:pPr>
    </w:p>
    <w:sectPr w:rsidR="000578E9" w:rsidRPr="007A716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C64" w:rsidRDefault="00253C64">
      <w:r>
        <w:separator/>
      </w:r>
    </w:p>
  </w:endnote>
  <w:endnote w:type="continuationSeparator" w:id="0">
    <w:p w:rsidR="00253C64" w:rsidRDefault="0025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C64" w:rsidRDefault="00253C64">
    <w:pPr>
      <w:pStyle w:val="Pieddepage"/>
      <w:pBdr>
        <w:top w:val="single" w:sz="4" w:space="1" w:color="auto"/>
      </w:pBdr>
    </w:pPr>
    <w:proofErr w:type="spellStart"/>
    <w:r>
      <w:t>Nussbaum</w:t>
    </w:r>
    <w:proofErr w:type="spellEnd"/>
    <w:r>
      <w:t xml:space="preserve"> Théo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633CA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SAVEDATE  \* MERGEFORMAT </w:instrText>
    </w:r>
    <w:r>
      <w:rPr>
        <w:noProof/>
      </w:rPr>
      <w:fldChar w:fldCharType="separate"/>
    </w:r>
    <w:r w:rsidR="006633CA">
      <w:rPr>
        <w:noProof/>
      </w:rPr>
      <w:t>22/02/2023 12:01:00</w:t>
    </w:r>
    <w:r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C64" w:rsidRDefault="00253C64">
      <w:r>
        <w:separator/>
      </w:r>
    </w:p>
  </w:footnote>
  <w:footnote w:type="continuationSeparator" w:id="0">
    <w:p w:rsidR="00253C64" w:rsidRDefault="0025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C64" w:rsidRDefault="00253C6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 xml:space="preserve"> </w:t>
    </w:r>
    <w:r>
      <w:rPr>
        <w:rFonts w:ascii="Impact" w:hAnsi="Impact"/>
        <w:b/>
        <w:bCs/>
        <w:noProof/>
        <w:sz w:val="36"/>
        <w:u w:val="single"/>
      </w:rPr>
      <w:t>2048</w:t>
    </w:r>
  </w:p>
  <w:p w:rsidR="00253C64" w:rsidRDefault="00253C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DAA6D0B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64"/>
    <w:rsid w:val="00014DE2"/>
    <w:rsid w:val="00043AD6"/>
    <w:rsid w:val="00046B84"/>
    <w:rsid w:val="0005613A"/>
    <w:rsid w:val="000578E9"/>
    <w:rsid w:val="0009318D"/>
    <w:rsid w:val="000C7908"/>
    <w:rsid w:val="00106180"/>
    <w:rsid w:val="00124E46"/>
    <w:rsid w:val="00147899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3C64"/>
    <w:rsid w:val="00274746"/>
    <w:rsid w:val="00275AC1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B7081"/>
    <w:rsid w:val="004C1895"/>
    <w:rsid w:val="004C38FB"/>
    <w:rsid w:val="004D2F9B"/>
    <w:rsid w:val="004F521F"/>
    <w:rsid w:val="005143EF"/>
    <w:rsid w:val="00577704"/>
    <w:rsid w:val="00591119"/>
    <w:rsid w:val="005B1D68"/>
    <w:rsid w:val="005B43CB"/>
    <w:rsid w:val="005E1E76"/>
    <w:rsid w:val="005F2769"/>
    <w:rsid w:val="006226C6"/>
    <w:rsid w:val="00627359"/>
    <w:rsid w:val="00641AD2"/>
    <w:rsid w:val="00647782"/>
    <w:rsid w:val="006633CA"/>
    <w:rsid w:val="006679E6"/>
    <w:rsid w:val="00682F47"/>
    <w:rsid w:val="006844BD"/>
    <w:rsid w:val="00684B3D"/>
    <w:rsid w:val="006A29FB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A7165"/>
    <w:rsid w:val="007C53D3"/>
    <w:rsid w:val="00810BC9"/>
    <w:rsid w:val="00811908"/>
    <w:rsid w:val="0083170D"/>
    <w:rsid w:val="008658D9"/>
    <w:rsid w:val="00895B96"/>
    <w:rsid w:val="008B1EAB"/>
    <w:rsid w:val="008D7200"/>
    <w:rsid w:val="008D7E89"/>
    <w:rsid w:val="009319BC"/>
    <w:rsid w:val="00992256"/>
    <w:rsid w:val="009F64CF"/>
    <w:rsid w:val="00A14804"/>
    <w:rsid w:val="00A3062E"/>
    <w:rsid w:val="00A70F6A"/>
    <w:rsid w:val="00AA0785"/>
    <w:rsid w:val="00AE470C"/>
    <w:rsid w:val="00AF026B"/>
    <w:rsid w:val="00B263B7"/>
    <w:rsid w:val="00B31079"/>
    <w:rsid w:val="00B3705B"/>
    <w:rsid w:val="00B557E4"/>
    <w:rsid w:val="00B62281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3F33"/>
    <w:rsid w:val="00D069EA"/>
    <w:rsid w:val="00D14A10"/>
    <w:rsid w:val="00D23E24"/>
    <w:rsid w:val="00D91CAC"/>
    <w:rsid w:val="00DA4CCB"/>
    <w:rsid w:val="00DB2183"/>
    <w:rsid w:val="00DB4900"/>
    <w:rsid w:val="00E109AA"/>
    <w:rsid w:val="00E30CDF"/>
    <w:rsid w:val="00E42F56"/>
    <w:rsid w:val="00E63311"/>
    <w:rsid w:val="00EB557B"/>
    <w:rsid w:val="00ED3A54"/>
    <w:rsid w:val="00ED50C4"/>
    <w:rsid w:val="00F028FF"/>
    <w:rsid w:val="00F4663F"/>
    <w:rsid w:val="00F53ED8"/>
    <w:rsid w:val="00F731A9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efaultImageDpi w14:val="300"/>
  <w15:chartTrackingRefBased/>
  <w15:docId w15:val="{35A3BE9D-6B5F-4FA3-A340-325BE085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275AC1"/>
    <w:pPr>
      <w:keepNext/>
      <w:numPr>
        <w:numId w:val="1"/>
      </w:numPr>
      <w:shd w:val="clear" w:color="auto" w:fill="0D0D0D" w:themeFill="text1" w:themeFillTint="F2"/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275A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275A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heo.nussbaum@cpnv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eo.nussbaum@cpnv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.NUSSBAUM\Downloads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109</TotalTime>
  <Pages>6</Pages>
  <Words>860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7193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NUSSBAUM Theo</dc:creator>
  <cp:keywords/>
  <cp:lastModifiedBy>NUSSBAUM Theo</cp:lastModifiedBy>
  <cp:revision>16</cp:revision>
  <cp:lastPrinted>2004-09-01T12:58:00Z</cp:lastPrinted>
  <dcterms:created xsi:type="dcterms:W3CDTF">2023-02-07T07:24:00Z</dcterms:created>
  <dcterms:modified xsi:type="dcterms:W3CDTF">2023-02-24T07:24:00Z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